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E76" w:rsidRDefault="00152E76">
      <w:pPr>
        <w:pStyle w:val="Judul1"/>
      </w:pPr>
      <w:r>
        <w:t>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undercut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2023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pendek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mullet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budak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anak cowok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anak 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anak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anak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ariel noah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askar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anime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anak cowok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afro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anak kecil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Aplikasi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Aplikasi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Ariel noah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Ariel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Andika kangen band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Army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Agnes monica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botak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belah tengah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botak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buzz cut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burst fade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budak sekolah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budak lelaki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bob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botak depan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Bentuk kepala dan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Bentuk perubahan gaya rambut termasuk perubahan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Bentuk wajah dan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Barbershop gaya rambut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Belah samping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Bahasa inggris gaya rambut baru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Barbershop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Bentuk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Bagus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Benzema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cepak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cowok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cepak mekar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comma hair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cewe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cristiano ronaldo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cepak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curtain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cewek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cowok keren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Cara mengetahui gaya rambut yang cocok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Contoh gaya rambut rasulullah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Contoh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Contoh gaya rambut cepak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Contoh gaya rambut pendek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Contoh gaya rambut anak laki 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Cara mengubah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Contoh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Cristiano ronaldo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Cara mengubah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dikta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depan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david beckham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dybala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dahi luas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dybala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dua jari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dilan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de paul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dora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Dampak perubahan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Daftar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Download aplikasi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Daftar nama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David beckham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Dampak negatif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Dybala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Dampak negatif perubahan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Daftar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Denim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emo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edgar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edgy quiff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eminem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enzo fernandez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emo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eren yeager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era 80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elvis presley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ernest prakasa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Edit gaya rambut online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Edit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Efek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Edit foto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Enda ungu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eden hazard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eren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french crop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fade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foden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french crop panjang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fringe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fade panjang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fade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french crop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faux hawk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fluffy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 pendek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Filter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 pendek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 pria keren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 anak cowok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 cowok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 french crop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gondrong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genji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garnacho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gondrong ikal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gimbal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gavi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gulung bawah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gelombang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garis samping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gabriel prince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gaya rambut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Gambar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gaya rambut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Gambar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Gunting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hakim ziyech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high fade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haircut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hitler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herjunot ali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harajuku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hensem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haram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haram dalam islam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half cut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Hukum gaya rambut qaza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Hijab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Herjunot ali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Hukum gaya rambut dalam islam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Hidung pesek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Hakim ziyech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Hot skull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hatkor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Highlight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Hito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ikal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ikal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imlek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ikal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iqbaal ramadhan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ikal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ikat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ikat setengah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ikal pria wajah bulat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Itaewon class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Inspirasi gaya rambut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Ikat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Ikal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undercut di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ikat rambut anak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mullet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2021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ikat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jefri nichol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jungkook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jepang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jamet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jidat jenong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jarhead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jennie blackpink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jadul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jaman sekarang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jimin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Jenis gaya rambut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Jenis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Jenis gaya rambut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Jenis gaya rambut fade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Jenis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Jenis kepala dan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Jenis gaya rambut pendek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Jenis muka dan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Jenis gaya rambut barbershop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Jefri nichol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korea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keriting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keren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keriting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kanak kanak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keriting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kepang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korea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komando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Kamidia radisti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Karakter cowok dari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Kepribadian berdasarkan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Kepala bulat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Konsultasi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Kumpulan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Kuis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Kepang (gaya rambut)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Kepribadian dari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Kepang gaya rambut panjang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low fade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2023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muka bulat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layer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potong tepi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laki 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botak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Lee min ho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Low fade gaya rambut fade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Leonardo dicaprio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pendek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potongan rambut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mohawk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mid fade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mbappe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messi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muka bulat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mandarin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mullet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Macam macam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gaya rambut pria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gaya rambut pendek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gaya rambut pendek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gaya rambut cowok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gaya rambut wanita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gaya rambut anak laki 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neymar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neymar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nabi muhammad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nipis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neymar jr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nagita slavina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nabi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natal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negro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nazi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mk k clique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belah tengah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phil foden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lelaki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pria panjang belakang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fadly faisal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oval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orang gemuk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old school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oval layer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onad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orang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orang tua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orang gemuk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ozil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orang tua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Out school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Oval face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Oskul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Oval layer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oppa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orang gemuk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wajah oval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oval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pendek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panjang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panjang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gaya rambut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gaya rambut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Peaky blinders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Phil foden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 gaya rambut pendek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 gaya rambut panjang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quiff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qaza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quiff panjang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qaza menurut islam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qibil the changcuters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quiff zayn malik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quiff klasik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quiff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qoza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qorygore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harley quinn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potongan rambut quiff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ronaldo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ricky harun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rasulullah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ronaldo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refal hady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ronaldo di juventus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rapi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remaja lelaki terkini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ramos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rockabilly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Rekomendasi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Rapi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Refal hady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Ronaldo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mohawk rapi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rapi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rafathar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rambut pendek perempuan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sergio ramos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spike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side part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sikat tepi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sebahu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sesuai bentuk wajah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sebahu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sekolah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spike undercut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shaggy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slick back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Seni reka gaya rambut giatmara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Style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Seni reka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Salah satu gaya rambut tts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Style gaya rambut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Style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Segi lancip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Spike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Style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Stick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two block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taper fade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two block panjang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taper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terkini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tipis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tomboy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thailand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tentara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tebal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Trend gaya rambut lelaki terkini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Trend gaya rambut wanita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Trend gaya rambut pria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Trend gaya rambut pria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Tutorial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Trend gaya rambut wanita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Trend gaya rambut pendek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Tren gaya rambut 2022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Trend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Tren gaya rambut wanita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wajah bulat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rambut tipis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muka bulat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rambut ikal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dahi luas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rambut tebal dan mengembang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jidat lebar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wajah oval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uppercut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Undercut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Ubah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Undercut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Undercut gaya rambut pria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Undercut gaya rambut pria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Undercut gaya rambut pria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Us army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Undercut gaya rambut pria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Undercut gaya rambut pria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Ukir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vincent rompies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 bts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vintage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viral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viral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vintage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vintage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vino g bastian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verrel bramasta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valverde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vektor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Variasi gaya rambut two block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Vino g bastian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Verrel bramasta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video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wendy red velvet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bright vachirawit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charly van houten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2023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wolf cut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korea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wajah kotak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wajah bulat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wajah bulat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wolf cut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Warna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Warna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Warna gaya rambut keren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Warna gaya rambut pendek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Warna gaya rambut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Warna dan gaya rambut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Wanita gaya rambut baru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hyperlink r:id="rId7" w:history="1">
        <w:r w:rsidRPr="00F00E91">
          <w:rPr>
            <w:rStyle w:val="Hyperlink"/>
            <w:rFonts w:asciiTheme="majorHAnsi" w:eastAsiaTheme="majorEastAsia" w:hAnsiTheme="majorHAnsi" w:cstheme="majorBidi"/>
            <w:sz w:val="40"/>
            <w:szCs w:val="32"/>
          </w:rPr>
          <w:t>www.gaya</w:t>
        </w:r>
      </w:hyperlink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 xml:space="preserve">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warna dan gaya rambut pendek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xin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xu kai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xinnn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xin rrq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xxtenations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xinnn rrq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xxditto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xiumin exo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xinnn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xinn rrq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justina xie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bang xinn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rrq xin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fang xin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yahudi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yang keren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yuni shara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yang diharamkan dalam islam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yang dilarang dalam islam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yang dibenarkan dalam islam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yang dilarang di sekolah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yang disukai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yang haram dalam islam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yang bikin kelihatan muda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yoona snsd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budak sekolah yang smart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angga yunanda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yang disukai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anime yang bisa ditiru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yang bagus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cowok yang disukai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zayn malik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ziyech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zul ariffin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zaman sekarang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zalnando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zidane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zaman dulu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zigzag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zidan penyanyi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zinidin zidan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zayn malik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menurut zodiak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sesuai zodiak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zayn malik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samuel zylgwyn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01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012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001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0 5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0 1 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01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001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010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02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01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evos mr 05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mr 05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foto gaya rambut 012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007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potongan rambut 001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0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 jari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123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 cm yang keren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17 agustus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1990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1980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 sisir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1cm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10 gaya rambut pria 2020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10 gaya rambut pria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10 gaya rambut pria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123 go indonesia gaya rambut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dilan 1990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1990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2023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2023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2023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2022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 jari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2022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2023 cowok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2023 lelaki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 block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28 gaya rambut korea utara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2022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pendek wanita 2021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321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3 jari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3 layer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3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3 jari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3 cm keren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3 senti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3 cm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3 2 1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3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30an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umur 30 tahun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usia 30an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3cm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usia 30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potong 321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umur 30 tahun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usia 30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4 jari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4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4 senti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40an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40an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4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4 jari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4 3 2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4 2 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4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umur 40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usia 40an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umur 40an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usia 40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40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usia 40 tahun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40 tahun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5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50an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50an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5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5-2-1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5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5 senti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5cm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5cm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50 tahun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pendek wanita 50an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usia 50 tahun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untuk usia 50 tahun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usia 50 tahun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tahun 50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tahun 50-an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dante dmc 5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anak 5 tahun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60an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60an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60an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6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6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60an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stage 663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bayi 6 bulan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tahun 60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tahun 60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tahun 60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usia 60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70an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70 an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70-an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70-an pria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70 an wanita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70an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Nama gaya rambut 70an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tahun 70an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tahun 70an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7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70an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tahun 70an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80an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80an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80 an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80an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rock 80an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80an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80an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80an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80an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8 cm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80an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80an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tahun 80 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tahun 80-an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80 an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wanita tahun 80 an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90an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90an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90an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90an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Potongan rambut 95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lelaki 90an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90an wanita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90an pria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90an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Model rambut 90 an pria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pria tahun 90an indonesia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rocker 90an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era 90an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anak 90an</w:t>
      </w:r>
    </w:p>
    <w:p w:rsidR="00152E76" w:rsidRDefault="00152E76" w:rsidP="00152E76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  <w:t>Gaya rambut pendek pria 90angaya rambut</w:t>
      </w:r>
    </w:p>
    <w:p w:rsidR="00152E76" w:rsidRDefault="00152E76" w:rsidP="00152E76">
      <w:r>
        <w:t>Gaya rambut undercut</w:t>
      </w:r>
    </w:p>
    <w:p w:rsidR="00152E76" w:rsidRDefault="00152E76" w:rsidP="00152E76">
      <w:r>
        <w:t>Potongan gaya rambut pria</w:t>
      </w:r>
    </w:p>
    <w:p w:rsidR="00152E76" w:rsidRDefault="00152E76" w:rsidP="00152E76">
      <w:r>
        <w:t>Gaya rambut pria 2023</w:t>
      </w:r>
    </w:p>
    <w:p w:rsidR="00152E76" w:rsidRDefault="00152E76" w:rsidP="00152E76">
      <w:r>
        <w:t>Gaya rambut lelaki</w:t>
      </w:r>
    </w:p>
    <w:p w:rsidR="00152E76" w:rsidRDefault="00152E76" w:rsidP="00152E76">
      <w:r>
        <w:t>Gaya rambut perempuan</w:t>
      </w:r>
    </w:p>
    <w:p w:rsidR="00152E76" w:rsidRDefault="00152E76" w:rsidP="00152E76">
      <w:r>
        <w:t>Gaya rambut pendek perempuan</w:t>
      </w:r>
    </w:p>
    <w:p w:rsidR="00152E76" w:rsidRDefault="00152E76" w:rsidP="00152E76">
      <w:r>
        <w:t>Gaya rambut pria pendek</w:t>
      </w:r>
    </w:p>
    <w:p w:rsidR="00152E76" w:rsidRDefault="00152E76" w:rsidP="00152E76">
      <w:r>
        <w:t>Gaya rambut mullet</w:t>
      </w:r>
    </w:p>
    <w:p w:rsidR="00152E76" w:rsidRDefault="00152E76" w:rsidP="00152E76">
      <w:r>
        <w:t>Gaya rambut budak lelaki</w:t>
      </w:r>
    </w:p>
    <w:p w:rsidR="00152E76" w:rsidRDefault="00152E76" w:rsidP="00152E76">
      <w:r>
        <w:t>Gaya rambut pria</w:t>
      </w:r>
    </w:p>
    <w:p w:rsidR="00152E76" w:rsidRDefault="00152E76" w:rsidP="00152E76">
      <w:r>
        <w:t>Gaya rambut anak cowok</w:t>
      </w:r>
    </w:p>
    <w:p w:rsidR="00152E76" w:rsidRDefault="00152E76" w:rsidP="00152E76">
      <w:r>
        <w:t>Gaya rambut anak laki</w:t>
      </w:r>
    </w:p>
    <w:p w:rsidR="00152E76" w:rsidRDefault="00152E76" w:rsidP="00152E76">
      <w:r>
        <w:t>Gaya rambut anak perempuan</w:t>
      </w:r>
    </w:p>
    <w:p w:rsidR="00152E76" w:rsidRDefault="00152E76" w:rsidP="00152E76">
      <w:r>
        <w:t>Gaya rambut anak</w:t>
      </w:r>
    </w:p>
    <w:p w:rsidR="00152E76" w:rsidRDefault="00152E76" w:rsidP="00152E76">
      <w:r>
        <w:t>Gaya rambut ariel noah</w:t>
      </w:r>
    </w:p>
    <w:p w:rsidR="00152E76" w:rsidRDefault="00152E76" w:rsidP="00152E76">
      <w:r>
        <w:t>Gaya rambut askar</w:t>
      </w:r>
    </w:p>
    <w:p w:rsidR="00152E76" w:rsidRDefault="00152E76" w:rsidP="00152E76">
      <w:r>
        <w:t>Gaya rambut anime</w:t>
      </w:r>
    </w:p>
    <w:p w:rsidR="00152E76" w:rsidRDefault="00152E76" w:rsidP="00152E76">
      <w:r>
        <w:t>Gaya rambut anak cowok korea</w:t>
      </w:r>
    </w:p>
    <w:p w:rsidR="00152E76" w:rsidRDefault="00152E76" w:rsidP="00152E76">
      <w:r>
        <w:t>Gaya rambut afro</w:t>
      </w:r>
    </w:p>
    <w:p w:rsidR="00152E76" w:rsidRDefault="00152E76" w:rsidP="00152E76">
      <w:r>
        <w:t>Gaya rambut anak kecil perempuan</w:t>
      </w:r>
    </w:p>
    <w:p w:rsidR="00152E76" w:rsidRDefault="00152E76" w:rsidP="00152E76">
      <w:r>
        <w:t>Aplikasi gaya rambut pria</w:t>
      </w:r>
    </w:p>
    <w:p w:rsidR="00152E76" w:rsidRDefault="00152E76" w:rsidP="00152E76">
      <w:r>
        <w:t>Aplikasi gaya rambut</w:t>
      </w:r>
    </w:p>
    <w:p w:rsidR="00152E76" w:rsidRDefault="00152E76" w:rsidP="00152E76">
      <w:r>
        <w:t>Ariel noah gaya rambut</w:t>
      </w:r>
    </w:p>
    <w:p w:rsidR="00152E76" w:rsidRDefault="00152E76" w:rsidP="00152E76">
      <w:r>
        <w:t>Ariel gaya rambut</w:t>
      </w:r>
    </w:p>
    <w:p w:rsidR="00152E76" w:rsidRDefault="00152E76" w:rsidP="00152E76">
      <w:r>
        <w:t>Andika kangen band gaya rambut</w:t>
      </w:r>
    </w:p>
    <w:p w:rsidR="00152E76" w:rsidRDefault="00152E76" w:rsidP="00152E76">
      <w:r>
        <w:t>Army gaya rambut</w:t>
      </w:r>
    </w:p>
    <w:p w:rsidR="00152E76" w:rsidRDefault="00152E76" w:rsidP="00152E76">
      <w:r>
        <w:t>Agnes monica gaya rambut</w:t>
      </w:r>
    </w:p>
    <w:p w:rsidR="00152E76" w:rsidRDefault="00152E76" w:rsidP="00152E76">
      <w:r>
        <w:t>Gaya rambut botak</w:t>
      </w:r>
    </w:p>
    <w:p w:rsidR="00152E76" w:rsidRDefault="00152E76" w:rsidP="00152E76">
      <w:r>
        <w:t>Gaya rambut belah tengah</w:t>
      </w:r>
    </w:p>
    <w:p w:rsidR="00152E76" w:rsidRDefault="00152E76" w:rsidP="00152E76">
      <w:r>
        <w:t>Gaya rambut botak lelaki</w:t>
      </w:r>
    </w:p>
    <w:p w:rsidR="00152E76" w:rsidRDefault="00152E76" w:rsidP="00152E76">
      <w:r>
        <w:t>Gaya rambut buzz cut</w:t>
      </w:r>
    </w:p>
    <w:p w:rsidR="00152E76" w:rsidRDefault="00152E76" w:rsidP="00152E76">
      <w:r>
        <w:t>Gaya rambut burst fade</w:t>
      </w:r>
    </w:p>
    <w:p w:rsidR="00152E76" w:rsidRDefault="00152E76" w:rsidP="00152E76">
      <w:r>
        <w:t>Gaya rambut budak sekolah</w:t>
      </w:r>
    </w:p>
    <w:p w:rsidR="00152E76" w:rsidRDefault="00152E76" w:rsidP="00152E76">
      <w:r>
        <w:t>Gaya rambut budak lelaki 2022</w:t>
      </w:r>
    </w:p>
    <w:p w:rsidR="00152E76" w:rsidRDefault="00152E76" w:rsidP="00152E76">
      <w:r>
        <w:t>Gaya rambut bob</w:t>
      </w:r>
    </w:p>
    <w:p w:rsidR="00152E76" w:rsidRDefault="00152E76" w:rsidP="00152E76">
      <w:r>
        <w:t>Gaya rambut botak depan</w:t>
      </w:r>
    </w:p>
    <w:p w:rsidR="00152E76" w:rsidRDefault="00152E76" w:rsidP="00152E76">
      <w:r>
        <w:t>Bentuk kepala dan gaya rambut</w:t>
      </w:r>
    </w:p>
    <w:p w:rsidR="00152E76" w:rsidRDefault="00152E76" w:rsidP="00152E76">
      <w:r>
        <w:t>Bentuk perubahan gaya rambut termasuk perubahan</w:t>
      </w:r>
    </w:p>
    <w:p w:rsidR="00152E76" w:rsidRDefault="00152E76" w:rsidP="00152E76">
      <w:r>
        <w:t>Bentuk wajah dan gaya rambut</w:t>
      </w:r>
    </w:p>
    <w:p w:rsidR="00152E76" w:rsidRDefault="00152E76" w:rsidP="00152E76">
      <w:r>
        <w:t>Barbershop gaya rambut pendek</w:t>
      </w:r>
    </w:p>
    <w:p w:rsidR="00152E76" w:rsidRDefault="00152E76" w:rsidP="00152E76">
      <w:r>
        <w:t>Belah samping gaya rambut</w:t>
      </w:r>
    </w:p>
    <w:p w:rsidR="00152E76" w:rsidRDefault="00152E76" w:rsidP="00152E76">
      <w:r>
        <w:t>Bahasa inggris gaya rambut baru</w:t>
      </w:r>
    </w:p>
    <w:p w:rsidR="00152E76" w:rsidRDefault="00152E76" w:rsidP="00152E76">
      <w:r>
        <w:t>Barbershop gaya rambut</w:t>
      </w:r>
    </w:p>
    <w:p w:rsidR="00152E76" w:rsidRDefault="00152E76" w:rsidP="00152E76">
      <w:r>
        <w:t>Bentuk gaya rambut wanita</w:t>
      </w:r>
    </w:p>
    <w:p w:rsidR="00152E76" w:rsidRDefault="00152E76" w:rsidP="00152E76">
      <w:r>
        <w:t>Bagus gaya rambut</w:t>
      </w:r>
    </w:p>
    <w:p w:rsidR="00152E76" w:rsidRDefault="00152E76" w:rsidP="00152E76">
      <w:r>
        <w:t>Benzema gaya rambut</w:t>
      </w:r>
    </w:p>
    <w:p w:rsidR="00152E76" w:rsidRDefault="00152E76" w:rsidP="00152E76">
      <w:r>
        <w:t>Gaya rambut cepak</w:t>
      </w:r>
    </w:p>
    <w:p w:rsidR="00152E76" w:rsidRDefault="00152E76" w:rsidP="00152E76">
      <w:r>
        <w:t>Gaya rambut cowok</w:t>
      </w:r>
    </w:p>
    <w:p w:rsidR="00152E76" w:rsidRDefault="00152E76" w:rsidP="00152E76">
      <w:r>
        <w:t>Gaya rambut cepak mekar</w:t>
      </w:r>
    </w:p>
    <w:p w:rsidR="00152E76" w:rsidRDefault="00152E76" w:rsidP="00152E76">
      <w:r>
        <w:t>Gaya rambut comma hair</w:t>
      </w:r>
    </w:p>
    <w:p w:rsidR="00152E76" w:rsidRDefault="00152E76" w:rsidP="00152E76">
      <w:r>
        <w:t>Gaya rambut cewe</w:t>
      </w:r>
    </w:p>
    <w:p w:rsidR="00152E76" w:rsidRDefault="00152E76" w:rsidP="00152E76">
      <w:r>
        <w:t>Gaya rambut cristiano ronaldo</w:t>
      </w:r>
    </w:p>
    <w:p w:rsidR="00152E76" w:rsidRDefault="00152E76" w:rsidP="00152E76">
      <w:r>
        <w:t>Gaya rambut cepak pria</w:t>
      </w:r>
    </w:p>
    <w:p w:rsidR="00152E76" w:rsidRDefault="00152E76" w:rsidP="00152E76">
      <w:r>
        <w:t>Gaya rambut curtain</w:t>
      </w:r>
    </w:p>
    <w:p w:rsidR="00152E76" w:rsidRDefault="00152E76" w:rsidP="00152E76">
      <w:r>
        <w:t>Gaya rambut cewek</w:t>
      </w:r>
    </w:p>
    <w:p w:rsidR="00152E76" w:rsidRDefault="00152E76" w:rsidP="00152E76">
      <w:r>
        <w:t>Gaya rambut cowok keren</w:t>
      </w:r>
    </w:p>
    <w:p w:rsidR="00152E76" w:rsidRDefault="00152E76" w:rsidP="00152E76">
      <w:r>
        <w:t>Cara mengetahui gaya rambut yang cocok</w:t>
      </w:r>
    </w:p>
    <w:p w:rsidR="00152E76" w:rsidRDefault="00152E76" w:rsidP="00152E76">
      <w:r>
        <w:t>Contoh gaya rambut rasulullah</w:t>
      </w:r>
    </w:p>
    <w:p w:rsidR="00152E76" w:rsidRDefault="00152E76" w:rsidP="00152E76">
      <w:r>
        <w:t>Contoh gaya rambut pria</w:t>
      </w:r>
    </w:p>
    <w:p w:rsidR="00152E76" w:rsidRDefault="00152E76" w:rsidP="00152E76">
      <w:r>
        <w:t>Contoh gaya rambut cepak</w:t>
      </w:r>
    </w:p>
    <w:p w:rsidR="00152E76" w:rsidRDefault="00152E76" w:rsidP="00152E76">
      <w:r>
        <w:t>Contoh gaya rambut pendek wanita</w:t>
      </w:r>
    </w:p>
    <w:p w:rsidR="00152E76" w:rsidRDefault="00152E76" w:rsidP="00152E76">
      <w:r>
        <w:t>Contoh gaya rambut anak laki laki</w:t>
      </w:r>
    </w:p>
    <w:p w:rsidR="00152E76" w:rsidRDefault="00152E76" w:rsidP="00152E76">
      <w:r>
        <w:t>Cara mengubah gaya rambut</w:t>
      </w:r>
    </w:p>
    <w:p w:rsidR="00152E76" w:rsidRDefault="00152E76" w:rsidP="00152E76">
      <w:r>
        <w:t>Contoh gaya rambut wanita</w:t>
      </w:r>
    </w:p>
    <w:p w:rsidR="00152E76" w:rsidRDefault="00152E76" w:rsidP="00152E76">
      <w:r>
        <w:t>Cristiano ronaldo gaya rambut</w:t>
      </w:r>
    </w:p>
    <w:p w:rsidR="00152E76" w:rsidRDefault="00152E76" w:rsidP="00152E76">
      <w:r>
        <w:t>Cara mengubah gaya rambut pria</w:t>
      </w:r>
    </w:p>
    <w:p w:rsidR="00152E76" w:rsidRDefault="00152E76" w:rsidP="00152E76">
      <w:r>
        <w:t>Gaya rambut dikta</w:t>
      </w:r>
    </w:p>
    <w:p w:rsidR="00152E76" w:rsidRDefault="00152E76" w:rsidP="00152E76">
      <w:r>
        <w:t>Gaya rambut depan perempuan</w:t>
      </w:r>
    </w:p>
    <w:p w:rsidR="00152E76" w:rsidRDefault="00152E76" w:rsidP="00152E76">
      <w:r>
        <w:t>Gaya rambut david beckham</w:t>
      </w:r>
    </w:p>
    <w:p w:rsidR="00152E76" w:rsidRDefault="00152E76" w:rsidP="00152E76">
      <w:r>
        <w:t>Gaya rambut dybala</w:t>
      </w:r>
    </w:p>
    <w:p w:rsidR="00152E76" w:rsidRDefault="00152E76" w:rsidP="00152E76">
      <w:r>
        <w:t>Gaya rambut dahi luas</w:t>
      </w:r>
    </w:p>
    <w:p w:rsidR="00152E76" w:rsidRDefault="00152E76" w:rsidP="00152E76">
      <w:r>
        <w:t>Gaya rambut dybala 2022</w:t>
      </w:r>
    </w:p>
    <w:p w:rsidR="00152E76" w:rsidRDefault="00152E76" w:rsidP="00152E76">
      <w:r>
        <w:t>Gaya rambut dua jari</w:t>
      </w:r>
    </w:p>
    <w:p w:rsidR="00152E76" w:rsidRDefault="00152E76" w:rsidP="00152E76">
      <w:r>
        <w:t>Gaya rambut dilan</w:t>
      </w:r>
    </w:p>
    <w:p w:rsidR="00152E76" w:rsidRDefault="00152E76" w:rsidP="00152E76">
      <w:r>
        <w:t>Gaya rambut de paul</w:t>
      </w:r>
    </w:p>
    <w:p w:rsidR="00152E76" w:rsidRDefault="00152E76" w:rsidP="00152E76">
      <w:r>
        <w:t>Gaya rambut dora</w:t>
      </w:r>
    </w:p>
    <w:p w:rsidR="00152E76" w:rsidRDefault="00152E76" w:rsidP="00152E76">
      <w:r>
        <w:t>Dampak perubahan gaya rambut</w:t>
      </w:r>
    </w:p>
    <w:p w:rsidR="00152E76" w:rsidRDefault="00152E76" w:rsidP="00152E76">
      <w:r>
        <w:t>Daftar gaya rambut pria</w:t>
      </w:r>
    </w:p>
    <w:p w:rsidR="00152E76" w:rsidRDefault="00152E76" w:rsidP="00152E76">
      <w:r>
        <w:t>Download aplikasi gaya rambut pria</w:t>
      </w:r>
    </w:p>
    <w:p w:rsidR="00152E76" w:rsidRDefault="00152E76" w:rsidP="00152E76">
      <w:r>
        <w:t>Daftar nama gaya rambut pria</w:t>
      </w:r>
    </w:p>
    <w:p w:rsidR="00152E76" w:rsidRDefault="00152E76" w:rsidP="00152E76">
      <w:r>
        <w:t>David beckham gaya rambut</w:t>
      </w:r>
    </w:p>
    <w:p w:rsidR="00152E76" w:rsidRDefault="00152E76" w:rsidP="00152E76">
      <w:r>
        <w:t>Dampak negatif gaya rambut</w:t>
      </w:r>
    </w:p>
    <w:p w:rsidR="00152E76" w:rsidRDefault="00152E76" w:rsidP="00152E76">
      <w:r>
        <w:t>Dybala gaya rambut</w:t>
      </w:r>
    </w:p>
    <w:p w:rsidR="00152E76" w:rsidRDefault="00152E76" w:rsidP="00152E76">
      <w:r>
        <w:t>Dampak negatif perubahan gaya rambut</w:t>
      </w:r>
    </w:p>
    <w:p w:rsidR="00152E76" w:rsidRDefault="00152E76" w:rsidP="00152E76">
      <w:r>
        <w:t>Daftar gaya rambut</w:t>
      </w:r>
    </w:p>
    <w:p w:rsidR="00152E76" w:rsidRDefault="00152E76" w:rsidP="00152E76">
      <w:r>
        <w:t>Denim gaya rambut</w:t>
      </w:r>
    </w:p>
    <w:p w:rsidR="00152E76" w:rsidRDefault="00152E76" w:rsidP="00152E76">
      <w:r>
        <w:t>Gaya rambut emo</w:t>
      </w:r>
    </w:p>
    <w:p w:rsidR="00152E76" w:rsidRDefault="00152E76" w:rsidP="00152E76">
      <w:r>
        <w:t>Gaya rambut edgar</w:t>
      </w:r>
    </w:p>
    <w:p w:rsidR="00152E76" w:rsidRDefault="00152E76" w:rsidP="00152E76">
      <w:r>
        <w:t>Gaya rambut edgy quiff</w:t>
      </w:r>
    </w:p>
    <w:p w:rsidR="00152E76" w:rsidRDefault="00152E76" w:rsidP="00152E76">
      <w:r>
        <w:t>Gaya rambut eminem</w:t>
      </w:r>
    </w:p>
    <w:p w:rsidR="00152E76" w:rsidRDefault="00152E76" w:rsidP="00152E76">
      <w:r>
        <w:t>Gaya rambut enzo fernandez</w:t>
      </w:r>
    </w:p>
    <w:p w:rsidR="00152E76" w:rsidRDefault="00152E76" w:rsidP="00152E76">
      <w:r>
        <w:t>Gaya rambut emo pria</w:t>
      </w:r>
    </w:p>
    <w:p w:rsidR="00152E76" w:rsidRDefault="00152E76" w:rsidP="00152E76">
      <w:r>
        <w:t>Gaya rambut eren yeager</w:t>
      </w:r>
    </w:p>
    <w:p w:rsidR="00152E76" w:rsidRDefault="00152E76" w:rsidP="00152E76">
      <w:r>
        <w:t>Gaya rambut era 80 an</w:t>
      </w:r>
    </w:p>
    <w:p w:rsidR="00152E76" w:rsidRDefault="00152E76" w:rsidP="00152E76">
      <w:r>
        <w:t>Gaya rambut elvis presley</w:t>
      </w:r>
    </w:p>
    <w:p w:rsidR="00152E76" w:rsidRDefault="00152E76" w:rsidP="00152E76">
      <w:r>
        <w:t>Gaya rambut ernest prakasa</w:t>
      </w:r>
    </w:p>
    <w:p w:rsidR="00152E76" w:rsidRDefault="00152E76" w:rsidP="00152E76">
      <w:r>
        <w:t>Edit gaya rambut online</w:t>
      </w:r>
    </w:p>
    <w:p w:rsidR="00152E76" w:rsidRDefault="00152E76" w:rsidP="00152E76">
      <w:r>
        <w:t>Edit gaya rambut</w:t>
      </w:r>
    </w:p>
    <w:p w:rsidR="00152E76" w:rsidRDefault="00152E76" w:rsidP="00152E76">
      <w:r>
        <w:t>Efek gaya rambut</w:t>
      </w:r>
    </w:p>
    <w:p w:rsidR="00152E76" w:rsidRDefault="00152E76" w:rsidP="00152E76">
      <w:r>
        <w:t>Edit foto gaya rambut</w:t>
      </w:r>
    </w:p>
    <w:p w:rsidR="00152E76" w:rsidRDefault="00152E76" w:rsidP="00152E76">
      <w:r>
        <w:t>Enda ungu gaya rambut</w:t>
      </w:r>
    </w:p>
    <w:p w:rsidR="00152E76" w:rsidRDefault="00152E76" w:rsidP="00152E76">
      <w:r>
        <w:t>Gaya rambut eden hazard</w:t>
      </w:r>
    </w:p>
    <w:p w:rsidR="00152E76" w:rsidRDefault="00152E76" w:rsidP="00152E76">
      <w:r>
        <w:t>Gaya rambut eren</w:t>
      </w:r>
    </w:p>
    <w:p w:rsidR="00152E76" w:rsidRDefault="00152E76" w:rsidP="00152E76">
      <w:r>
        <w:t>Gaya rambut french crop</w:t>
      </w:r>
    </w:p>
    <w:p w:rsidR="00152E76" w:rsidRDefault="00152E76" w:rsidP="00152E76">
      <w:r>
        <w:t>Gaya rambut fade</w:t>
      </w:r>
    </w:p>
    <w:p w:rsidR="00152E76" w:rsidRDefault="00152E76" w:rsidP="00152E76">
      <w:r>
        <w:t>Gaya rambut foden</w:t>
      </w:r>
    </w:p>
    <w:p w:rsidR="00152E76" w:rsidRDefault="00152E76" w:rsidP="00152E76">
      <w:r>
        <w:t>Gaya rambut french crop panjang</w:t>
      </w:r>
    </w:p>
    <w:p w:rsidR="00152E76" w:rsidRDefault="00152E76" w:rsidP="00152E76">
      <w:r>
        <w:t>Gaya rambut fringe</w:t>
      </w:r>
    </w:p>
    <w:p w:rsidR="00152E76" w:rsidRDefault="00152E76" w:rsidP="00152E76">
      <w:r>
        <w:t>Gaya rambut fade panjang</w:t>
      </w:r>
    </w:p>
    <w:p w:rsidR="00152E76" w:rsidRDefault="00152E76" w:rsidP="00152E76">
      <w:r>
        <w:t>Gaya rambut fade pendek</w:t>
      </w:r>
    </w:p>
    <w:p w:rsidR="00152E76" w:rsidRDefault="00152E76" w:rsidP="00152E76">
      <w:r>
        <w:t>Gaya rambut french crop pendek</w:t>
      </w:r>
    </w:p>
    <w:p w:rsidR="00152E76" w:rsidRDefault="00152E76" w:rsidP="00152E76">
      <w:r>
        <w:t>Gaya rambut faux hawk</w:t>
      </w:r>
    </w:p>
    <w:p w:rsidR="00152E76" w:rsidRDefault="00152E76" w:rsidP="00152E76">
      <w:r>
        <w:t>Gaya rambut fluffy</w:t>
      </w:r>
    </w:p>
    <w:p w:rsidR="00152E76" w:rsidRDefault="00152E76" w:rsidP="00152E76">
      <w:r>
        <w:t>Foto gaya rambut pria</w:t>
      </w:r>
    </w:p>
    <w:p w:rsidR="00152E76" w:rsidRDefault="00152E76" w:rsidP="00152E76">
      <w:r>
        <w:t>Foto gaya rambut pendek wanita</w:t>
      </w:r>
    </w:p>
    <w:p w:rsidR="00152E76" w:rsidRDefault="00152E76" w:rsidP="00152E76">
      <w:r>
        <w:t>Foto gaya rambut</w:t>
      </w:r>
    </w:p>
    <w:p w:rsidR="00152E76" w:rsidRDefault="00152E76" w:rsidP="00152E76">
      <w:r>
        <w:t>Filter gaya rambut</w:t>
      </w:r>
    </w:p>
    <w:p w:rsidR="00152E76" w:rsidRDefault="00152E76" w:rsidP="00152E76">
      <w:r>
        <w:t>Foto gaya rambut pendek pria</w:t>
      </w:r>
    </w:p>
    <w:p w:rsidR="00152E76" w:rsidRDefault="00152E76" w:rsidP="00152E76">
      <w:r>
        <w:t>Foto gaya rambut pria keren</w:t>
      </w:r>
    </w:p>
    <w:p w:rsidR="00152E76" w:rsidRDefault="00152E76" w:rsidP="00152E76">
      <w:r>
        <w:t>Foto gaya rambut anak cowok</w:t>
      </w:r>
    </w:p>
    <w:p w:rsidR="00152E76" w:rsidRDefault="00152E76" w:rsidP="00152E76">
      <w:r>
        <w:t>Foto gaya rambut cowok</w:t>
      </w:r>
    </w:p>
    <w:p w:rsidR="00152E76" w:rsidRDefault="00152E76" w:rsidP="00152E76">
      <w:r>
        <w:t>Foto gaya rambut french crop</w:t>
      </w:r>
    </w:p>
    <w:p w:rsidR="00152E76" w:rsidRDefault="00152E76" w:rsidP="00152E76">
      <w:r>
        <w:t>Foto gaya rambut wanita</w:t>
      </w:r>
    </w:p>
    <w:p w:rsidR="00152E76" w:rsidRDefault="00152E76" w:rsidP="00152E76">
      <w:r>
        <w:t>Gaya rambut gondrong</w:t>
      </w:r>
    </w:p>
    <w:p w:rsidR="00152E76" w:rsidRDefault="00152E76" w:rsidP="00152E76">
      <w:r>
        <w:t>Gaya rambut genji</w:t>
      </w:r>
    </w:p>
    <w:p w:rsidR="00152E76" w:rsidRDefault="00152E76" w:rsidP="00152E76">
      <w:r>
        <w:t>Gaya rambut garnacho</w:t>
      </w:r>
    </w:p>
    <w:p w:rsidR="00152E76" w:rsidRDefault="00152E76" w:rsidP="00152E76">
      <w:r>
        <w:t>Gaya rambut gondrong ikal</w:t>
      </w:r>
    </w:p>
    <w:p w:rsidR="00152E76" w:rsidRDefault="00152E76" w:rsidP="00152E76">
      <w:r>
        <w:t>Gaya rambut gimbal</w:t>
      </w:r>
    </w:p>
    <w:p w:rsidR="00152E76" w:rsidRDefault="00152E76" w:rsidP="00152E76">
      <w:r>
        <w:t>Gaya rambut gavi</w:t>
      </w:r>
    </w:p>
    <w:p w:rsidR="00152E76" w:rsidRDefault="00152E76" w:rsidP="00152E76">
      <w:r>
        <w:t>Gaya rambut gulung bawah</w:t>
      </w:r>
    </w:p>
    <w:p w:rsidR="00152E76" w:rsidRDefault="00152E76" w:rsidP="00152E76">
      <w:r>
        <w:t>Gaya rambut gelombang pria</w:t>
      </w:r>
    </w:p>
    <w:p w:rsidR="00152E76" w:rsidRDefault="00152E76" w:rsidP="00152E76">
      <w:r>
        <w:t>Gaya rambut garis samping</w:t>
      </w:r>
    </w:p>
    <w:p w:rsidR="00152E76" w:rsidRDefault="00152E76" w:rsidP="00152E76">
      <w:r>
        <w:t>Gaya rambut gabriel prince</w:t>
      </w:r>
    </w:p>
    <w:p w:rsidR="00152E76" w:rsidRDefault="00152E76" w:rsidP="00152E76">
      <w:r>
        <w:t>Gaya gaya rambut perempuan</w:t>
      </w:r>
    </w:p>
    <w:p w:rsidR="00152E76" w:rsidRDefault="00152E76" w:rsidP="00152E76">
      <w:r>
        <w:t>Gambar gaya rambut</w:t>
      </w:r>
    </w:p>
    <w:p w:rsidR="00152E76" w:rsidRDefault="00152E76" w:rsidP="00152E76">
      <w:r>
        <w:t>Gaya gaya rambut lelaki</w:t>
      </w:r>
    </w:p>
    <w:p w:rsidR="00152E76" w:rsidRDefault="00152E76" w:rsidP="00152E76">
      <w:r>
        <w:t>Gambar gaya rambut pria</w:t>
      </w:r>
    </w:p>
    <w:p w:rsidR="00152E76" w:rsidRDefault="00152E76" w:rsidP="00152E76">
      <w:r>
        <w:t>Gaya gaya rambut pria</w:t>
      </w:r>
    </w:p>
    <w:p w:rsidR="00152E76" w:rsidRDefault="00152E76" w:rsidP="00152E76">
      <w:r>
        <w:t>Gunting gaya rambut</w:t>
      </w:r>
    </w:p>
    <w:p w:rsidR="00152E76" w:rsidRDefault="00152E76" w:rsidP="00152E76">
      <w:r>
        <w:t>Gaya gaya rambut wanita</w:t>
      </w:r>
    </w:p>
    <w:p w:rsidR="00152E76" w:rsidRDefault="00152E76" w:rsidP="00152E76">
      <w:r>
        <w:t>Gaya rambut hakim ziyech</w:t>
      </w:r>
    </w:p>
    <w:p w:rsidR="00152E76" w:rsidRDefault="00152E76" w:rsidP="00152E76">
      <w:r>
        <w:t>Gaya rambut high fade</w:t>
      </w:r>
    </w:p>
    <w:p w:rsidR="00152E76" w:rsidRDefault="00152E76" w:rsidP="00152E76">
      <w:r>
        <w:t>Gaya rambut haircut</w:t>
      </w:r>
    </w:p>
    <w:p w:rsidR="00152E76" w:rsidRDefault="00152E76" w:rsidP="00152E76">
      <w:r>
        <w:t>Gaya rambut hitler</w:t>
      </w:r>
    </w:p>
    <w:p w:rsidR="00152E76" w:rsidRDefault="00152E76" w:rsidP="00152E76">
      <w:r>
        <w:t>Gaya rambut herjunot ali</w:t>
      </w:r>
    </w:p>
    <w:p w:rsidR="00152E76" w:rsidRDefault="00152E76" w:rsidP="00152E76">
      <w:r>
        <w:t>Gaya rambut harajuku</w:t>
      </w:r>
    </w:p>
    <w:p w:rsidR="00152E76" w:rsidRDefault="00152E76" w:rsidP="00152E76">
      <w:r>
        <w:t>Gaya rambut hensem</w:t>
      </w:r>
    </w:p>
    <w:p w:rsidR="00152E76" w:rsidRDefault="00152E76" w:rsidP="00152E76">
      <w:r>
        <w:t>Gaya rambut haram</w:t>
      </w:r>
    </w:p>
    <w:p w:rsidR="00152E76" w:rsidRDefault="00152E76" w:rsidP="00152E76">
      <w:r>
        <w:t>Gaya rambut haram dalam islam</w:t>
      </w:r>
    </w:p>
    <w:p w:rsidR="00152E76" w:rsidRDefault="00152E76" w:rsidP="00152E76">
      <w:r>
        <w:t>Gaya rambut half cut</w:t>
      </w:r>
    </w:p>
    <w:p w:rsidR="00152E76" w:rsidRDefault="00152E76" w:rsidP="00152E76">
      <w:r>
        <w:t>Hukum gaya rambut qaza</w:t>
      </w:r>
    </w:p>
    <w:p w:rsidR="00152E76" w:rsidRDefault="00152E76" w:rsidP="00152E76">
      <w:r>
        <w:t>Hijab gaya rambut</w:t>
      </w:r>
    </w:p>
    <w:p w:rsidR="00152E76" w:rsidRDefault="00152E76" w:rsidP="00152E76">
      <w:r>
        <w:t>Herjunot ali gaya rambut</w:t>
      </w:r>
    </w:p>
    <w:p w:rsidR="00152E76" w:rsidRDefault="00152E76" w:rsidP="00152E76">
      <w:r>
        <w:t>Hukum gaya rambut dalam islam</w:t>
      </w:r>
    </w:p>
    <w:p w:rsidR="00152E76" w:rsidRDefault="00152E76" w:rsidP="00152E76">
      <w:r>
        <w:t>Hidung pesek gaya rambut</w:t>
      </w:r>
    </w:p>
    <w:p w:rsidR="00152E76" w:rsidRDefault="00152E76" w:rsidP="00152E76">
      <w:r>
        <w:t>Hakim ziyech gaya rambut</w:t>
      </w:r>
    </w:p>
    <w:p w:rsidR="00152E76" w:rsidRDefault="00152E76" w:rsidP="00152E76">
      <w:r>
        <w:t>Hot skull gaya rambut</w:t>
      </w:r>
    </w:p>
    <w:p w:rsidR="00152E76" w:rsidRDefault="00152E76" w:rsidP="00152E76">
      <w:r>
        <w:t>Gaya rambut hatkor</w:t>
      </w:r>
    </w:p>
    <w:p w:rsidR="00152E76" w:rsidRDefault="00152E76" w:rsidP="00152E76">
      <w:r>
        <w:t>Highlight gaya rambut pria</w:t>
      </w:r>
    </w:p>
    <w:p w:rsidR="00152E76" w:rsidRDefault="00152E76" w:rsidP="00152E76">
      <w:r>
        <w:t>Hito gaya rambut</w:t>
      </w:r>
    </w:p>
    <w:p w:rsidR="00152E76" w:rsidRDefault="00152E76" w:rsidP="00152E76">
      <w:r>
        <w:t>Gaya rambut ikal</w:t>
      </w:r>
    </w:p>
    <w:p w:rsidR="00152E76" w:rsidRDefault="00152E76" w:rsidP="00152E76">
      <w:r>
        <w:t>Gaya rambut ikal pria</w:t>
      </w:r>
    </w:p>
    <w:p w:rsidR="00152E76" w:rsidRDefault="00152E76" w:rsidP="00152E76">
      <w:r>
        <w:t>Gaya rambut imlek</w:t>
      </w:r>
    </w:p>
    <w:p w:rsidR="00152E76" w:rsidRDefault="00152E76" w:rsidP="00152E76">
      <w:r>
        <w:t>Gaya rambut ikal pendek</w:t>
      </w:r>
    </w:p>
    <w:p w:rsidR="00152E76" w:rsidRDefault="00152E76" w:rsidP="00152E76">
      <w:r>
        <w:t>Gaya rambut iqbaal ramadhan</w:t>
      </w:r>
    </w:p>
    <w:p w:rsidR="00152E76" w:rsidRDefault="00152E76" w:rsidP="00152E76">
      <w:r>
        <w:t>Gaya rambut ikal wanita</w:t>
      </w:r>
    </w:p>
    <w:p w:rsidR="00152E76" w:rsidRDefault="00152E76" w:rsidP="00152E76">
      <w:r>
        <w:t>Gaya rambut indonesia</w:t>
      </w:r>
    </w:p>
    <w:p w:rsidR="00152E76" w:rsidRDefault="00152E76" w:rsidP="00152E76">
      <w:r>
        <w:t>Gaya rambut ikat pria</w:t>
      </w:r>
    </w:p>
    <w:p w:rsidR="00152E76" w:rsidRDefault="00152E76" w:rsidP="00152E76">
      <w:r>
        <w:t>Gaya rambut ikat setengah</w:t>
      </w:r>
    </w:p>
    <w:p w:rsidR="00152E76" w:rsidRDefault="00152E76" w:rsidP="00152E76">
      <w:r>
        <w:t>Gaya rambut ikal pria wajah bulat</w:t>
      </w:r>
    </w:p>
    <w:p w:rsidR="00152E76" w:rsidRDefault="00152E76" w:rsidP="00152E76">
      <w:r>
        <w:t>Itaewon class gaya rambut</w:t>
      </w:r>
    </w:p>
    <w:p w:rsidR="00152E76" w:rsidRDefault="00152E76" w:rsidP="00152E76">
      <w:r>
        <w:t>Inspirasi gaya rambut pendek</w:t>
      </w:r>
    </w:p>
    <w:p w:rsidR="00152E76" w:rsidRDefault="00152E76" w:rsidP="00152E76">
      <w:r>
        <w:t>Ikat gaya rambut</w:t>
      </w:r>
    </w:p>
    <w:p w:rsidR="00152E76" w:rsidRDefault="00152E76" w:rsidP="00152E76">
      <w:r>
        <w:t>Ikal gaya rambut</w:t>
      </w:r>
    </w:p>
    <w:p w:rsidR="00152E76" w:rsidRDefault="00152E76" w:rsidP="00152E76">
      <w:r>
        <w:t>Gaya rambut pria indonesia</w:t>
      </w:r>
    </w:p>
    <w:p w:rsidR="00152E76" w:rsidRDefault="00152E76" w:rsidP="00152E76">
      <w:r>
        <w:t>Gaya rambut undercut di indonesia</w:t>
      </w:r>
    </w:p>
    <w:p w:rsidR="00152E76" w:rsidRDefault="00152E76" w:rsidP="00152E76">
      <w:r>
        <w:t>Gaya ikat rambut anak perempuan</w:t>
      </w:r>
    </w:p>
    <w:p w:rsidR="00152E76" w:rsidRDefault="00152E76" w:rsidP="00152E76">
      <w:r>
        <w:t>Gaya rambut mullet indonesia</w:t>
      </w:r>
    </w:p>
    <w:p w:rsidR="00152E76" w:rsidRDefault="00152E76" w:rsidP="00152E76">
      <w:r>
        <w:t>Gaya rambut pria 2021 indonesia</w:t>
      </w:r>
    </w:p>
    <w:p w:rsidR="00152E76" w:rsidRDefault="00152E76" w:rsidP="00152E76">
      <w:r>
        <w:t>Gaya ikat rambut wanita</w:t>
      </w:r>
    </w:p>
    <w:p w:rsidR="00152E76" w:rsidRDefault="00152E76" w:rsidP="00152E76">
      <w:r>
        <w:t>Gaya rambut jefri nichol</w:t>
      </w:r>
    </w:p>
    <w:p w:rsidR="00152E76" w:rsidRDefault="00152E76" w:rsidP="00152E76">
      <w:r>
        <w:t>Gaya rambut jungkook</w:t>
      </w:r>
    </w:p>
    <w:p w:rsidR="00152E76" w:rsidRDefault="00152E76" w:rsidP="00152E76">
      <w:r>
        <w:t>Gaya rambut jepang</w:t>
      </w:r>
    </w:p>
    <w:p w:rsidR="00152E76" w:rsidRDefault="00152E76" w:rsidP="00152E76">
      <w:r>
        <w:t>Gaya rambut jamet</w:t>
      </w:r>
    </w:p>
    <w:p w:rsidR="00152E76" w:rsidRDefault="00152E76" w:rsidP="00152E76">
      <w:r>
        <w:t>Gaya rambut jidat jenong pria</w:t>
      </w:r>
    </w:p>
    <w:p w:rsidR="00152E76" w:rsidRDefault="00152E76" w:rsidP="00152E76">
      <w:r>
        <w:t>Gaya rambut jarhead</w:t>
      </w:r>
    </w:p>
    <w:p w:rsidR="00152E76" w:rsidRDefault="00152E76" w:rsidP="00152E76">
      <w:r>
        <w:t>Gaya rambut jennie blackpink</w:t>
      </w:r>
    </w:p>
    <w:p w:rsidR="00152E76" w:rsidRDefault="00152E76" w:rsidP="00152E76">
      <w:r>
        <w:t>Gaya rambut jadul</w:t>
      </w:r>
    </w:p>
    <w:p w:rsidR="00152E76" w:rsidRDefault="00152E76" w:rsidP="00152E76">
      <w:r>
        <w:t>Gaya rambut jaman sekarang</w:t>
      </w:r>
    </w:p>
    <w:p w:rsidR="00152E76" w:rsidRDefault="00152E76" w:rsidP="00152E76">
      <w:r>
        <w:t>Gaya rambut jimin</w:t>
      </w:r>
    </w:p>
    <w:p w:rsidR="00152E76" w:rsidRDefault="00152E76" w:rsidP="00152E76">
      <w:r>
        <w:t>Jenis gaya rambut lelaki</w:t>
      </w:r>
    </w:p>
    <w:p w:rsidR="00152E76" w:rsidRDefault="00152E76" w:rsidP="00152E76">
      <w:r>
        <w:t>Jenis gaya rambut pria</w:t>
      </w:r>
    </w:p>
    <w:p w:rsidR="00152E76" w:rsidRDefault="00152E76" w:rsidP="00152E76">
      <w:r>
        <w:t>Jenis gaya rambut perempuan</w:t>
      </w:r>
    </w:p>
    <w:p w:rsidR="00152E76" w:rsidRDefault="00152E76" w:rsidP="00152E76">
      <w:r>
        <w:t>Jenis gaya rambut fade</w:t>
      </w:r>
    </w:p>
    <w:p w:rsidR="00152E76" w:rsidRDefault="00152E76" w:rsidP="00152E76">
      <w:r>
        <w:t>Jenis gaya rambut wanita</w:t>
      </w:r>
    </w:p>
    <w:p w:rsidR="00152E76" w:rsidRDefault="00152E76" w:rsidP="00152E76">
      <w:r>
        <w:t>Jenis kepala dan gaya rambut</w:t>
      </w:r>
    </w:p>
    <w:p w:rsidR="00152E76" w:rsidRDefault="00152E76" w:rsidP="00152E76">
      <w:r>
        <w:t>Jenis gaya rambut pendek wanita</w:t>
      </w:r>
    </w:p>
    <w:p w:rsidR="00152E76" w:rsidRDefault="00152E76" w:rsidP="00152E76">
      <w:r>
        <w:t>Jenis muka dan gaya rambut</w:t>
      </w:r>
    </w:p>
    <w:p w:rsidR="00152E76" w:rsidRDefault="00152E76" w:rsidP="00152E76">
      <w:r>
        <w:t>Jenis gaya rambut barbershop</w:t>
      </w:r>
    </w:p>
    <w:p w:rsidR="00152E76" w:rsidRDefault="00152E76" w:rsidP="00152E76">
      <w:r>
        <w:t>Jefri nichol gaya rambut</w:t>
      </w:r>
    </w:p>
    <w:p w:rsidR="00152E76" w:rsidRDefault="00152E76" w:rsidP="00152E76">
      <w:r>
        <w:t>Gaya rambut korea</w:t>
      </w:r>
    </w:p>
    <w:p w:rsidR="00152E76" w:rsidRDefault="00152E76" w:rsidP="00152E76">
      <w:r>
        <w:t>Gaya rambut korea wanita</w:t>
      </w:r>
    </w:p>
    <w:p w:rsidR="00152E76" w:rsidRDefault="00152E76" w:rsidP="00152E76">
      <w:r>
        <w:t>Gaya rambut keriting</w:t>
      </w:r>
    </w:p>
    <w:p w:rsidR="00152E76" w:rsidRDefault="00152E76" w:rsidP="00152E76">
      <w:r>
        <w:t>Gaya rambut keren</w:t>
      </w:r>
    </w:p>
    <w:p w:rsidR="00152E76" w:rsidRDefault="00152E76" w:rsidP="00152E76">
      <w:r>
        <w:t>Gaya rambut keriting perempuan</w:t>
      </w:r>
    </w:p>
    <w:p w:rsidR="00152E76" w:rsidRDefault="00152E76" w:rsidP="00152E76">
      <w:r>
        <w:t>Gaya rambut kanak kanak lelaki</w:t>
      </w:r>
    </w:p>
    <w:p w:rsidR="00152E76" w:rsidRDefault="00152E76" w:rsidP="00152E76">
      <w:r>
        <w:t>Gaya rambut keriting wanita</w:t>
      </w:r>
    </w:p>
    <w:p w:rsidR="00152E76" w:rsidRDefault="00152E76" w:rsidP="00152E76">
      <w:r>
        <w:t>Gaya rambut kepang</w:t>
      </w:r>
    </w:p>
    <w:p w:rsidR="00152E76" w:rsidRDefault="00152E76" w:rsidP="00152E76">
      <w:r>
        <w:t>Gaya rambut korea lelaki</w:t>
      </w:r>
    </w:p>
    <w:p w:rsidR="00152E76" w:rsidRDefault="00152E76" w:rsidP="00152E76">
      <w:r>
        <w:t>Gaya rambut komando</w:t>
      </w:r>
    </w:p>
    <w:p w:rsidR="00152E76" w:rsidRDefault="00152E76" w:rsidP="00152E76">
      <w:r>
        <w:t>Kamidia radisti gaya rambut</w:t>
      </w:r>
    </w:p>
    <w:p w:rsidR="00152E76" w:rsidRDefault="00152E76" w:rsidP="00152E76">
      <w:r>
        <w:t>Karakter cowok dari gaya rambut</w:t>
      </w:r>
    </w:p>
    <w:p w:rsidR="00152E76" w:rsidRDefault="00152E76" w:rsidP="00152E76">
      <w:r>
        <w:t>Kepribadian berdasarkan gaya rambut</w:t>
      </w:r>
    </w:p>
    <w:p w:rsidR="00152E76" w:rsidRDefault="00152E76" w:rsidP="00152E76">
      <w:r>
        <w:t>Kepala bulat gaya rambut</w:t>
      </w:r>
    </w:p>
    <w:p w:rsidR="00152E76" w:rsidRDefault="00152E76" w:rsidP="00152E76">
      <w:r>
        <w:t>Konsultasi gaya rambut pria</w:t>
      </w:r>
    </w:p>
    <w:p w:rsidR="00152E76" w:rsidRDefault="00152E76" w:rsidP="00152E76">
      <w:r>
        <w:t>Kumpulan gaya rambut pria</w:t>
      </w:r>
    </w:p>
    <w:p w:rsidR="00152E76" w:rsidRDefault="00152E76" w:rsidP="00152E76">
      <w:r>
        <w:t>Kuis gaya rambut</w:t>
      </w:r>
    </w:p>
    <w:p w:rsidR="00152E76" w:rsidRDefault="00152E76" w:rsidP="00152E76">
      <w:r>
        <w:t>Kepang (gaya rambut)</w:t>
      </w:r>
    </w:p>
    <w:p w:rsidR="00152E76" w:rsidRDefault="00152E76" w:rsidP="00152E76">
      <w:r>
        <w:t>Kepribadian dari gaya rambut pria</w:t>
      </w:r>
    </w:p>
    <w:p w:rsidR="00152E76" w:rsidRDefault="00152E76" w:rsidP="00152E76">
      <w:r>
        <w:t>Kepang gaya rambut panjang</w:t>
      </w:r>
    </w:p>
    <w:p w:rsidR="00152E76" w:rsidRDefault="00152E76" w:rsidP="00152E76">
      <w:r>
        <w:t>Gaya rambut lelaki 2022</w:t>
      </w:r>
    </w:p>
    <w:p w:rsidR="00152E76" w:rsidRDefault="00152E76" w:rsidP="00152E76">
      <w:r>
        <w:t>Gaya rambut low fade</w:t>
      </w:r>
    </w:p>
    <w:p w:rsidR="00152E76" w:rsidRDefault="00152E76" w:rsidP="00152E76">
      <w:r>
        <w:t>Gaya rambut lelaki korea</w:t>
      </w:r>
    </w:p>
    <w:p w:rsidR="00152E76" w:rsidRDefault="00152E76" w:rsidP="00152E76">
      <w:r>
        <w:t>Gaya rambut lelaki 2023</w:t>
      </w:r>
    </w:p>
    <w:p w:rsidR="00152E76" w:rsidRDefault="00152E76" w:rsidP="00152E76">
      <w:r>
        <w:t>Gaya rambut lelaki muka bulat</w:t>
      </w:r>
    </w:p>
    <w:p w:rsidR="00152E76" w:rsidRDefault="00152E76" w:rsidP="00152E76">
      <w:r>
        <w:t>Gaya rambut layer</w:t>
      </w:r>
    </w:p>
    <w:p w:rsidR="00152E76" w:rsidRDefault="00152E76" w:rsidP="00152E76">
      <w:r>
        <w:t>Gaya rambut lelaki potong tepi</w:t>
      </w:r>
    </w:p>
    <w:p w:rsidR="00152E76" w:rsidRDefault="00152E76" w:rsidP="00152E76">
      <w:r>
        <w:t>Gaya rambut laki laki</w:t>
      </w:r>
    </w:p>
    <w:p w:rsidR="00152E76" w:rsidRDefault="00152E76" w:rsidP="00152E76">
      <w:r>
        <w:t>Gaya rambut lelaki botak</w:t>
      </w:r>
    </w:p>
    <w:p w:rsidR="00152E76" w:rsidRDefault="00152E76" w:rsidP="00152E76">
      <w:r>
        <w:t>Lee min ho gaya rambut</w:t>
      </w:r>
    </w:p>
    <w:p w:rsidR="00152E76" w:rsidRDefault="00152E76" w:rsidP="00152E76">
      <w:r>
        <w:t>Low fade gaya rambut fade</w:t>
      </w:r>
    </w:p>
    <w:p w:rsidR="00152E76" w:rsidRDefault="00152E76" w:rsidP="00152E76">
      <w:r>
        <w:t>Leonardo dicaprio gaya rambut</w:t>
      </w:r>
    </w:p>
    <w:p w:rsidR="00152E76" w:rsidRDefault="00152E76" w:rsidP="00152E76">
      <w:r>
        <w:t>Gaya rambut pendek lelaki</w:t>
      </w:r>
    </w:p>
    <w:p w:rsidR="00152E76" w:rsidRDefault="00152E76" w:rsidP="00152E76">
      <w:r>
        <w:t>Gaya rambut lelaki 2021</w:t>
      </w:r>
    </w:p>
    <w:p w:rsidR="00152E76" w:rsidRDefault="00152E76" w:rsidP="00152E76">
      <w:r>
        <w:t>Gaya potongan rambut lelaki</w:t>
      </w:r>
    </w:p>
    <w:p w:rsidR="00152E76" w:rsidRDefault="00152E76" w:rsidP="00152E76">
      <w:r>
        <w:t>Gaya rambut mohawk</w:t>
      </w:r>
    </w:p>
    <w:p w:rsidR="00152E76" w:rsidRDefault="00152E76" w:rsidP="00152E76">
      <w:r>
        <w:t>Gaya rambut mid fade</w:t>
      </w:r>
    </w:p>
    <w:p w:rsidR="00152E76" w:rsidRDefault="00152E76" w:rsidP="00152E76">
      <w:r>
        <w:t>Gaya rambut mbappe</w:t>
      </w:r>
    </w:p>
    <w:p w:rsidR="00152E76" w:rsidRDefault="00152E76" w:rsidP="00152E76">
      <w:r>
        <w:t>Gaya rambut messi</w:t>
      </w:r>
    </w:p>
    <w:p w:rsidR="00152E76" w:rsidRDefault="00152E76" w:rsidP="00152E76">
      <w:r>
        <w:t>Gaya rambut muka bulat</w:t>
      </w:r>
    </w:p>
    <w:p w:rsidR="00152E76" w:rsidRDefault="00152E76" w:rsidP="00152E76">
      <w:r>
        <w:t>Gaya rambut mandarin</w:t>
      </w:r>
    </w:p>
    <w:p w:rsidR="00152E76" w:rsidRDefault="00152E76" w:rsidP="00152E76">
      <w:r>
        <w:t>Gaya rambut mk</w:t>
      </w:r>
    </w:p>
    <w:p w:rsidR="00152E76" w:rsidRDefault="00152E76" w:rsidP="00152E76">
      <w:r>
        <w:t>Gaya rambut mullet pendek</w:t>
      </w:r>
    </w:p>
    <w:p w:rsidR="00152E76" w:rsidRDefault="00152E76" w:rsidP="00152E76">
      <w:r>
        <w:t>Model gaya rambut pria</w:t>
      </w:r>
    </w:p>
    <w:p w:rsidR="00152E76" w:rsidRDefault="00152E76" w:rsidP="00152E76">
      <w:r>
        <w:t>Model gaya rambut wanita</w:t>
      </w:r>
    </w:p>
    <w:p w:rsidR="00152E76" w:rsidRDefault="00152E76" w:rsidP="00152E76">
      <w:r>
        <w:t>Macam macam gaya rambut pria</w:t>
      </w:r>
    </w:p>
    <w:p w:rsidR="00152E76" w:rsidRDefault="00152E76" w:rsidP="00152E76">
      <w:r>
        <w:t>Model gaya rambut</w:t>
      </w:r>
    </w:p>
    <w:p w:rsidR="00152E76" w:rsidRDefault="00152E76" w:rsidP="00152E76">
      <w:r>
        <w:t>Model gaya rambut pria 2022</w:t>
      </w:r>
    </w:p>
    <w:p w:rsidR="00152E76" w:rsidRDefault="00152E76" w:rsidP="00152E76">
      <w:r>
        <w:t>Model gaya rambut pendek pria</w:t>
      </w:r>
    </w:p>
    <w:p w:rsidR="00152E76" w:rsidRDefault="00152E76" w:rsidP="00152E76">
      <w:r>
        <w:t>Model gaya rambut pendek wanita</w:t>
      </w:r>
    </w:p>
    <w:p w:rsidR="00152E76" w:rsidRDefault="00152E76" w:rsidP="00152E76">
      <w:r>
        <w:t>Model gaya rambut cowok</w:t>
      </w:r>
    </w:p>
    <w:p w:rsidR="00152E76" w:rsidRDefault="00152E76" w:rsidP="00152E76">
      <w:r>
        <w:t>Model gaya rambut wanita 2021</w:t>
      </w:r>
    </w:p>
    <w:p w:rsidR="00152E76" w:rsidRDefault="00152E76" w:rsidP="00152E76">
      <w:r>
        <w:t>Model gaya rambut anak laki laki</w:t>
      </w:r>
    </w:p>
    <w:p w:rsidR="00152E76" w:rsidRDefault="00152E76" w:rsidP="00152E76">
      <w:r>
        <w:t>Gaya rambut neymar</w:t>
      </w:r>
    </w:p>
    <w:p w:rsidR="00152E76" w:rsidRDefault="00152E76" w:rsidP="00152E76">
      <w:r>
        <w:t>Gaya rambut neymar 2022</w:t>
      </w:r>
    </w:p>
    <w:p w:rsidR="00152E76" w:rsidRDefault="00152E76" w:rsidP="00152E76">
      <w:r>
        <w:t>Gaya rambut nabi muhammad</w:t>
      </w:r>
    </w:p>
    <w:p w:rsidR="00152E76" w:rsidRDefault="00152E76" w:rsidP="00152E76">
      <w:r>
        <w:t>Gaya rambut nipis lelaki</w:t>
      </w:r>
    </w:p>
    <w:p w:rsidR="00152E76" w:rsidRDefault="00152E76" w:rsidP="00152E76">
      <w:r>
        <w:t>Gaya rambut neymar jr</w:t>
      </w:r>
    </w:p>
    <w:p w:rsidR="00152E76" w:rsidRDefault="00152E76" w:rsidP="00152E76">
      <w:r>
        <w:t>Gaya rambut nagita slavina</w:t>
      </w:r>
    </w:p>
    <w:p w:rsidR="00152E76" w:rsidRDefault="00152E76" w:rsidP="00152E76">
      <w:r>
        <w:t>Gaya rambut nabi</w:t>
      </w:r>
    </w:p>
    <w:p w:rsidR="00152E76" w:rsidRDefault="00152E76" w:rsidP="00152E76">
      <w:r>
        <w:t>Gaya rambut natal</w:t>
      </w:r>
    </w:p>
    <w:p w:rsidR="00152E76" w:rsidRDefault="00152E76" w:rsidP="00152E76">
      <w:r>
        <w:t>Gaya rambut negro</w:t>
      </w:r>
    </w:p>
    <w:p w:rsidR="00152E76" w:rsidRDefault="00152E76" w:rsidP="00152E76">
      <w:r>
        <w:t>Gaya rambut nazi</w:t>
      </w:r>
    </w:p>
    <w:p w:rsidR="00152E76" w:rsidRDefault="00152E76" w:rsidP="00152E76">
      <w:r>
        <w:t>Nama gaya rambut lelaki</w:t>
      </w:r>
    </w:p>
    <w:p w:rsidR="00152E76" w:rsidRDefault="00152E76" w:rsidP="00152E76">
      <w:r>
        <w:t>Nama gaya rambut pria</w:t>
      </w:r>
    </w:p>
    <w:p w:rsidR="00152E76" w:rsidRDefault="00152E76" w:rsidP="00152E76">
      <w:r>
        <w:t>Nama gaya rambut mk k clique</w:t>
      </w:r>
    </w:p>
    <w:p w:rsidR="00152E76" w:rsidRDefault="00152E76" w:rsidP="00152E76">
      <w:r>
        <w:t>Nama gaya rambut wanita</w:t>
      </w:r>
    </w:p>
    <w:p w:rsidR="00152E76" w:rsidRDefault="00152E76" w:rsidP="00152E76">
      <w:r>
        <w:t>Nama gaya rambut korea</w:t>
      </w:r>
    </w:p>
    <w:p w:rsidR="00152E76" w:rsidRDefault="00152E76" w:rsidP="00152E76">
      <w:r>
        <w:t>Nama gaya rambut belah tengah</w:t>
      </w:r>
    </w:p>
    <w:p w:rsidR="00152E76" w:rsidRDefault="00152E76" w:rsidP="00152E76">
      <w:r>
        <w:t>Nama gaya rambut phil foden</w:t>
      </w:r>
    </w:p>
    <w:p w:rsidR="00152E76" w:rsidRDefault="00152E76" w:rsidP="00152E76">
      <w:r>
        <w:t>Nama gaya rambut lelaki korea</w:t>
      </w:r>
    </w:p>
    <w:p w:rsidR="00152E76" w:rsidRDefault="00152E76" w:rsidP="00152E76">
      <w:r>
        <w:t>Nama gaya rambut pria panjang belakang</w:t>
      </w:r>
    </w:p>
    <w:p w:rsidR="00152E76" w:rsidRDefault="00152E76" w:rsidP="00152E76">
      <w:r>
        <w:t>Nama gaya rambut fadly faisal</w:t>
      </w:r>
    </w:p>
    <w:p w:rsidR="00152E76" w:rsidRDefault="00152E76" w:rsidP="00152E76">
      <w:r>
        <w:t>Gaya rambut oval</w:t>
      </w:r>
    </w:p>
    <w:p w:rsidR="00152E76" w:rsidRDefault="00152E76" w:rsidP="00152E76">
      <w:r>
        <w:t>Gaya rambut orang gemuk</w:t>
      </w:r>
    </w:p>
    <w:p w:rsidR="00152E76" w:rsidRDefault="00152E76" w:rsidP="00152E76">
      <w:r>
        <w:t>Gaya rambut old school</w:t>
      </w:r>
    </w:p>
    <w:p w:rsidR="00152E76" w:rsidRDefault="00152E76" w:rsidP="00152E76">
      <w:r>
        <w:t>Gaya rambut oval layer</w:t>
      </w:r>
    </w:p>
    <w:p w:rsidR="00152E76" w:rsidRDefault="00152E76" w:rsidP="00152E76">
      <w:r>
        <w:t>Gaya rambut onad</w:t>
      </w:r>
    </w:p>
    <w:p w:rsidR="00152E76" w:rsidRDefault="00152E76" w:rsidP="00152E76">
      <w:r>
        <w:t>Gaya rambut orang korea</w:t>
      </w:r>
    </w:p>
    <w:p w:rsidR="00152E76" w:rsidRDefault="00152E76" w:rsidP="00152E76">
      <w:r>
        <w:t>Gaya rambut orang tua wanita</w:t>
      </w:r>
    </w:p>
    <w:p w:rsidR="00152E76" w:rsidRDefault="00152E76" w:rsidP="00152E76">
      <w:r>
        <w:t>Gaya rambut orang gemuk lelaki</w:t>
      </w:r>
    </w:p>
    <w:p w:rsidR="00152E76" w:rsidRDefault="00152E76" w:rsidP="00152E76">
      <w:r>
        <w:t>Gaya rambut ozil</w:t>
      </w:r>
    </w:p>
    <w:p w:rsidR="00152E76" w:rsidRDefault="00152E76" w:rsidP="00152E76">
      <w:r>
        <w:t>Gaya rambut orang tua</w:t>
      </w:r>
    </w:p>
    <w:p w:rsidR="00152E76" w:rsidRDefault="00152E76" w:rsidP="00152E76">
      <w:r>
        <w:t>Out school gaya rambut</w:t>
      </w:r>
    </w:p>
    <w:p w:rsidR="00152E76" w:rsidRDefault="00152E76" w:rsidP="00152E76">
      <w:r>
        <w:t>Oval face gaya rambut</w:t>
      </w:r>
    </w:p>
    <w:p w:rsidR="00152E76" w:rsidRDefault="00152E76" w:rsidP="00152E76">
      <w:r>
        <w:t>Oskul gaya rambut</w:t>
      </w:r>
    </w:p>
    <w:p w:rsidR="00152E76" w:rsidRDefault="00152E76" w:rsidP="00152E76">
      <w:r>
        <w:t>Oval layer gaya rambut</w:t>
      </w:r>
    </w:p>
    <w:p w:rsidR="00152E76" w:rsidRDefault="00152E76" w:rsidP="00152E76">
      <w:r>
        <w:t>Gaya rambut oppa korea</w:t>
      </w:r>
    </w:p>
    <w:p w:rsidR="00152E76" w:rsidRDefault="00152E76" w:rsidP="00152E76">
      <w:r>
        <w:t>Gaya rambut untuk orang gemuk lelaki</w:t>
      </w:r>
    </w:p>
    <w:p w:rsidR="00152E76" w:rsidRDefault="00152E76" w:rsidP="00152E76">
      <w:r>
        <w:t>Gaya rambut wajah oval pria</w:t>
      </w:r>
    </w:p>
    <w:p w:rsidR="00152E76" w:rsidRDefault="00152E76" w:rsidP="00152E76">
      <w:r>
        <w:t>Gaya rambut oval pria</w:t>
      </w:r>
    </w:p>
    <w:p w:rsidR="00152E76" w:rsidRDefault="00152E76" w:rsidP="00152E76">
      <w:r>
        <w:t>Gaya rambut pendek wanita</w:t>
      </w:r>
    </w:p>
    <w:p w:rsidR="00152E76" w:rsidRDefault="00152E76" w:rsidP="00152E76">
      <w:r>
        <w:t>Gaya rambut pendek</w:t>
      </w:r>
    </w:p>
    <w:p w:rsidR="00152E76" w:rsidRDefault="00152E76" w:rsidP="00152E76">
      <w:r>
        <w:t>Gaya rambut pria korea</w:t>
      </w:r>
    </w:p>
    <w:p w:rsidR="00152E76" w:rsidRDefault="00152E76" w:rsidP="00152E76">
      <w:r>
        <w:t>Gaya rambut panjang pria</w:t>
      </w:r>
    </w:p>
    <w:p w:rsidR="00152E76" w:rsidRDefault="00152E76" w:rsidP="00152E76">
      <w:r>
        <w:t>Gaya rambut panjang</w:t>
      </w:r>
    </w:p>
    <w:p w:rsidR="00152E76" w:rsidRDefault="00152E76" w:rsidP="00152E76">
      <w:r>
        <w:t>Potongan gaya rambut</w:t>
      </w:r>
    </w:p>
    <w:p w:rsidR="00152E76" w:rsidRDefault="00152E76" w:rsidP="00152E76">
      <w:r>
        <w:t>Potongan gaya rambut perempuan</w:t>
      </w:r>
    </w:p>
    <w:p w:rsidR="00152E76" w:rsidRDefault="00152E76" w:rsidP="00152E76">
      <w:r>
        <w:t>Potongan gaya rambut pendek</w:t>
      </w:r>
    </w:p>
    <w:p w:rsidR="00152E76" w:rsidRDefault="00152E76" w:rsidP="00152E76">
      <w:r>
        <w:t>Potongan gaya rambut wanita</w:t>
      </w:r>
    </w:p>
    <w:p w:rsidR="00152E76" w:rsidRDefault="00152E76" w:rsidP="00152E76">
      <w:r>
        <w:t>Peaky blinders gaya rambut</w:t>
      </w:r>
    </w:p>
    <w:p w:rsidR="00152E76" w:rsidRDefault="00152E76" w:rsidP="00152E76">
      <w:r>
        <w:t>Phil foden gaya rambut</w:t>
      </w:r>
    </w:p>
    <w:p w:rsidR="00152E76" w:rsidRDefault="00152E76" w:rsidP="00152E76">
      <w:r>
        <w:t>Potong gaya rambut pendek pria</w:t>
      </w:r>
    </w:p>
    <w:p w:rsidR="00152E76" w:rsidRDefault="00152E76" w:rsidP="00152E76">
      <w:r>
        <w:t>Potong gaya rambut panjang pria</w:t>
      </w:r>
    </w:p>
    <w:p w:rsidR="00152E76" w:rsidRDefault="00152E76" w:rsidP="00152E76">
      <w:r>
        <w:t>Gaya rambut quiff</w:t>
      </w:r>
    </w:p>
    <w:p w:rsidR="00152E76" w:rsidRDefault="00152E76" w:rsidP="00152E76">
      <w:r>
        <w:t>Gaya rambut qaza</w:t>
      </w:r>
    </w:p>
    <w:p w:rsidR="00152E76" w:rsidRDefault="00152E76" w:rsidP="00152E76">
      <w:r>
        <w:t>Gaya rambut quiff panjang</w:t>
      </w:r>
    </w:p>
    <w:p w:rsidR="00152E76" w:rsidRDefault="00152E76" w:rsidP="00152E76">
      <w:r>
        <w:t>Gaya rambut qaza menurut islam</w:t>
      </w:r>
    </w:p>
    <w:p w:rsidR="00152E76" w:rsidRDefault="00152E76" w:rsidP="00152E76">
      <w:r>
        <w:t>Gaya rambut qibil the changcuters</w:t>
      </w:r>
    </w:p>
    <w:p w:rsidR="00152E76" w:rsidRDefault="00152E76" w:rsidP="00152E76">
      <w:r>
        <w:t>Gaya rambut quiff zayn malik</w:t>
      </w:r>
    </w:p>
    <w:p w:rsidR="00152E76" w:rsidRDefault="00152E76" w:rsidP="00152E76">
      <w:r>
        <w:t>Gaya rambut quiff klasik</w:t>
      </w:r>
    </w:p>
    <w:p w:rsidR="00152E76" w:rsidRDefault="00152E76" w:rsidP="00152E76">
      <w:r>
        <w:t>Gaya rambut quiff korea</w:t>
      </w:r>
    </w:p>
    <w:p w:rsidR="00152E76" w:rsidRDefault="00152E76" w:rsidP="00152E76">
      <w:r>
        <w:t>Gaya rambut qoza</w:t>
      </w:r>
    </w:p>
    <w:p w:rsidR="00152E76" w:rsidRDefault="00152E76" w:rsidP="00152E76">
      <w:r>
        <w:t>Gaya rambut qorygore</w:t>
      </w:r>
    </w:p>
    <w:p w:rsidR="00152E76" w:rsidRDefault="00152E76" w:rsidP="00152E76">
      <w:r>
        <w:t>Gaya rambut harley quinn</w:t>
      </w:r>
    </w:p>
    <w:p w:rsidR="00152E76" w:rsidRDefault="00152E76" w:rsidP="00152E76">
      <w:r>
        <w:t>Gaya potongan rambut quiff</w:t>
      </w:r>
    </w:p>
    <w:p w:rsidR="00152E76" w:rsidRDefault="00152E76" w:rsidP="00152E76">
      <w:r>
        <w:t>Gaya rambut ronaldo</w:t>
      </w:r>
    </w:p>
    <w:p w:rsidR="00152E76" w:rsidRDefault="00152E76" w:rsidP="00152E76">
      <w:r>
        <w:t>Gaya rambut ricky harun</w:t>
      </w:r>
    </w:p>
    <w:p w:rsidR="00152E76" w:rsidRDefault="00152E76" w:rsidP="00152E76">
      <w:r>
        <w:t>Gaya rambut rasulullah</w:t>
      </w:r>
    </w:p>
    <w:p w:rsidR="00152E76" w:rsidRDefault="00152E76" w:rsidP="00152E76">
      <w:r>
        <w:t>Gaya rambut ronaldo 2022</w:t>
      </w:r>
    </w:p>
    <w:p w:rsidR="00152E76" w:rsidRDefault="00152E76" w:rsidP="00152E76">
      <w:r>
        <w:t>Gaya rambut refal hady</w:t>
      </w:r>
    </w:p>
    <w:p w:rsidR="00152E76" w:rsidRDefault="00152E76" w:rsidP="00152E76">
      <w:r>
        <w:t>Gaya rambut ronaldo di juventus</w:t>
      </w:r>
    </w:p>
    <w:p w:rsidR="00152E76" w:rsidRDefault="00152E76" w:rsidP="00152E76">
      <w:r>
        <w:t>Gaya rambut rapi pria</w:t>
      </w:r>
    </w:p>
    <w:p w:rsidR="00152E76" w:rsidRDefault="00152E76" w:rsidP="00152E76">
      <w:r>
        <w:t>Gaya rambut remaja lelaki terkini</w:t>
      </w:r>
    </w:p>
    <w:p w:rsidR="00152E76" w:rsidRDefault="00152E76" w:rsidP="00152E76">
      <w:r>
        <w:t>Gaya rambut ramos</w:t>
      </w:r>
    </w:p>
    <w:p w:rsidR="00152E76" w:rsidRDefault="00152E76" w:rsidP="00152E76">
      <w:r>
        <w:t>Gaya rambut rockabilly</w:t>
      </w:r>
    </w:p>
    <w:p w:rsidR="00152E76" w:rsidRDefault="00152E76" w:rsidP="00152E76">
      <w:r>
        <w:t>Rekomendasi gaya rambut pria</w:t>
      </w:r>
    </w:p>
    <w:p w:rsidR="00152E76" w:rsidRDefault="00152E76" w:rsidP="00152E76">
      <w:r>
        <w:t>Rapi gaya rambut pria</w:t>
      </w:r>
    </w:p>
    <w:p w:rsidR="00152E76" w:rsidRDefault="00152E76" w:rsidP="00152E76">
      <w:r>
        <w:t>Refal hady gaya rambut</w:t>
      </w:r>
    </w:p>
    <w:p w:rsidR="00152E76" w:rsidRDefault="00152E76" w:rsidP="00152E76">
      <w:r>
        <w:t>Ronaldo gaya rambut</w:t>
      </w:r>
    </w:p>
    <w:p w:rsidR="00152E76" w:rsidRDefault="00152E76" w:rsidP="00152E76">
      <w:r>
        <w:t>Gaya rambut mohawk rapi</w:t>
      </w:r>
    </w:p>
    <w:p w:rsidR="00152E76" w:rsidRDefault="00152E76" w:rsidP="00152E76">
      <w:r>
        <w:t>Gaya rambut rapi</w:t>
      </w:r>
    </w:p>
    <w:p w:rsidR="00152E76" w:rsidRDefault="00152E76" w:rsidP="00152E76">
      <w:r>
        <w:t>Gaya rambut rafathar</w:t>
      </w:r>
    </w:p>
    <w:p w:rsidR="00152E76" w:rsidRDefault="00152E76" w:rsidP="00152E76">
      <w:r>
        <w:t>Gaya rambut rambut pendek perempuan</w:t>
      </w:r>
    </w:p>
    <w:p w:rsidR="00152E76" w:rsidRDefault="00152E76" w:rsidP="00152E76">
      <w:r>
        <w:t>Gaya rambut sergio ramos</w:t>
      </w:r>
    </w:p>
    <w:p w:rsidR="00152E76" w:rsidRDefault="00152E76" w:rsidP="00152E76">
      <w:r>
        <w:t>Gaya rambut spike</w:t>
      </w:r>
    </w:p>
    <w:p w:rsidR="00152E76" w:rsidRDefault="00152E76" w:rsidP="00152E76">
      <w:r>
        <w:t>Gaya rambut side part</w:t>
      </w:r>
    </w:p>
    <w:p w:rsidR="00152E76" w:rsidRDefault="00152E76" w:rsidP="00152E76">
      <w:r>
        <w:t>Gaya rambut sikat tepi</w:t>
      </w:r>
    </w:p>
    <w:p w:rsidR="00152E76" w:rsidRDefault="00152E76" w:rsidP="00152E76">
      <w:r>
        <w:t>Gaya rambut sebahu</w:t>
      </w:r>
    </w:p>
    <w:p w:rsidR="00152E76" w:rsidRDefault="00152E76" w:rsidP="00152E76">
      <w:r>
        <w:t>Gaya rambut sesuai bentuk wajah wanita</w:t>
      </w:r>
    </w:p>
    <w:p w:rsidR="00152E76" w:rsidRDefault="00152E76" w:rsidP="00152E76">
      <w:r>
        <w:t>Gaya rambut sebahu wanita</w:t>
      </w:r>
    </w:p>
    <w:p w:rsidR="00152E76" w:rsidRDefault="00152E76" w:rsidP="00152E76">
      <w:r>
        <w:t>Gaya rambut sekolah</w:t>
      </w:r>
    </w:p>
    <w:p w:rsidR="00152E76" w:rsidRDefault="00152E76" w:rsidP="00152E76">
      <w:r>
        <w:t>Gaya rambut spike undercut</w:t>
      </w:r>
    </w:p>
    <w:p w:rsidR="00152E76" w:rsidRDefault="00152E76" w:rsidP="00152E76">
      <w:r>
        <w:t>Gaya rambut shaggy</w:t>
      </w:r>
    </w:p>
    <w:p w:rsidR="00152E76" w:rsidRDefault="00152E76" w:rsidP="00152E76">
      <w:r>
        <w:t>Gaya rambut slick back</w:t>
      </w:r>
    </w:p>
    <w:p w:rsidR="00152E76" w:rsidRDefault="00152E76" w:rsidP="00152E76">
      <w:r>
        <w:t>Seni reka gaya rambut giatmara</w:t>
      </w:r>
    </w:p>
    <w:p w:rsidR="00152E76" w:rsidRDefault="00152E76" w:rsidP="00152E76">
      <w:r>
        <w:t>Style gaya rambut</w:t>
      </w:r>
    </w:p>
    <w:p w:rsidR="00152E76" w:rsidRDefault="00152E76" w:rsidP="00152E76">
      <w:r>
        <w:t>Seni reka gaya rambut</w:t>
      </w:r>
    </w:p>
    <w:p w:rsidR="00152E76" w:rsidRDefault="00152E76" w:rsidP="00152E76">
      <w:r>
        <w:t>Salah satu gaya rambut tts</w:t>
      </w:r>
    </w:p>
    <w:p w:rsidR="00152E76" w:rsidRDefault="00152E76" w:rsidP="00152E76">
      <w:r>
        <w:t>Style gaya rambut lelaki</w:t>
      </w:r>
    </w:p>
    <w:p w:rsidR="00152E76" w:rsidRDefault="00152E76" w:rsidP="00152E76">
      <w:r>
        <w:t>Style gaya rambut pria</w:t>
      </w:r>
    </w:p>
    <w:p w:rsidR="00152E76" w:rsidRDefault="00152E76" w:rsidP="00152E76">
      <w:r>
        <w:t>Segi lancip gaya rambut</w:t>
      </w:r>
    </w:p>
    <w:p w:rsidR="00152E76" w:rsidRDefault="00152E76" w:rsidP="00152E76">
      <w:r>
        <w:t>Spike gaya rambut</w:t>
      </w:r>
    </w:p>
    <w:p w:rsidR="00152E76" w:rsidRDefault="00152E76" w:rsidP="00152E76">
      <w:r>
        <w:t>Style gaya rambut wanita</w:t>
      </w:r>
    </w:p>
    <w:p w:rsidR="00152E76" w:rsidRDefault="00152E76" w:rsidP="00152E76">
      <w:r>
        <w:t>Stick gaya rambut</w:t>
      </w:r>
    </w:p>
    <w:p w:rsidR="00152E76" w:rsidRDefault="00152E76" w:rsidP="00152E76">
      <w:r>
        <w:t>Gaya rambut two block</w:t>
      </w:r>
    </w:p>
    <w:p w:rsidR="00152E76" w:rsidRDefault="00152E76" w:rsidP="00152E76">
      <w:r>
        <w:t>Gaya rambut taper fade</w:t>
      </w:r>
    </w:p>
    <w:p w:rsidR="00152E76" w:rsidRDefault="00152E76" w:rsidP="00152E76">
      <w:r>
        <w:t>Gaya rambut two block panjang</w:t>
      </w:r>
    </w:p>
    <w:p w:rsidR="00152E76" w:rsidRDefault="00152E76" w:rsidP="00152E76">
      <w:r>
        <w:t>Gaya rambut taper</w:t>
      </w:r>
    </w:p>
    <w:p w:rsidR="00152E76" w:rsidRDefault="00152E76" w:rsidP="00152E76">
      <w:r>
        <w:t>Gaya rambut terkini</w:t>
      </w:r>
    </w:p>
    <w:p w:rsidR="00152E76" w:rsidRDefault="00152E76" w:rsidP="00152E76">
      <w:r>
        <w:t>Gaya rambut tipis pria</w:t>
      </w:r>
    </w:p>
    <w:p w:rsidR="00152E76" w:rsidRDefault="00152E76" w:rsidP="00152E76">
      <w:r>
        <w:t>Gaya rambut tomboy</w:t>
      </w:r>
    </w:p>
    <w:p w:rsidR="00152E76" w:rsidRDefault="00152E76" w:rsidP="00152E76">
      <w:r>
        <w:t>Gaya rambut thailand</w:t>
      </w:r>
    </w:p>
    <w:p w:rsidR="00152E76" w:rsidRDefault="00152E76" w:rsidP="00152E76">
      <w:r>
        <w:t>Gaya rambut tentara</w:t>
      </w:r>
    </w:p>
    <w:p w:rsidR="00152E76" w:rsidRDefault="00152E76" w:rsidP="00152E76">
      <w:r>
        <w:t>Gaya rambut tebal pria</w:t>
      </w:r>
    </w:p>
    <w:p w:rsidR="00152E76" w:rsidRDefault="00152E76" w:rsidP="00152E76">
      <w:r>
        <w:t>Trend gaya rambut lelaki terkini</w:t>
      </w:r>
    </w:p>
    <w:p w:rsidR="00152E76" w:rsidRDefault="00152E76" w:rsidP="00152E76">
      <w:r>
        <w:t>Trend gaya rambut wanita 2022</w:t>
      </w:r>
    </w:p>
    <w:p w:rsidR="00152E76" w:rsidRDefault="00152E76" w:rsidP="00152E76">
      <w:r>
        <w:t>Trend gaya rambut pria 2021</w:t>
      </w:r>
    </w:p>
    <w:p w:rsidR="00152E76" w:rsidRDefault="00152E76" w:rsidP="00152E76">
      <w:r>
        <w:t>Trend gaya rambut pria 2022</w:t>
      </w:r>
    </w:p>
    <w:p w:rsidR="00152E76" w:rsidRDefault="00152E76" w:rsidP="00152E76">
      <w:r>
        <w:t>Tutorial gaya rambut</w:t>
      </w:r>
    </w:p>
    <w:p w:rsidR="00152E76" w:rsidRDefault="00152E76" w:rsidP="00152E76">
      <w:r>
        <w:t>Trend gaya rambut wanita 2021</w:t>
      </w:r>
    </w:p>
    <w:p w:rsidR="00152E76" w:rsidRDefault="00152E76" w:rsidP="00152E76">
      <w:r>
        <w:t>Trend gaya rambut pendek pria</w:t>
      </w:r>
    </w:p>
    <w:p w:rsidR="00152E76" w:rsidRDefault="00152E76" w:rsidP="00152E76">
      <w:r>
        <w:t>Tren gaya rambut 2022 wanita</w:t>
      </w:r>
    </w:p>
    <w:p w:rsidR="00152E76" w:rsidRDefault="00152E76" w:rsidP="00152E76">
      <w:r>
        <w:t>Trend gaya rambut</w:t>
      </w:r>
    </w:p>
    <w:p w:rsidR="00152E76" w:rsidRDefault="00152E76" w:rsidP="00152E76">
      <w:r>
        <w:t>Tren gaya rambut wanita 2021</w:t>
      </w:r>
    </w:p>
    <w:p w:rsidR="00152E76" w:rsidRDefault="00152E76" w:rsidP="00152E76">
      <w:r>
        <w:t>Gaya rambut untuk wajah bulat</w:t>
      </w:r>
    </w:p>
    <w:p w:rsidR="00152E76" w:rsidRDefault="00152E76" w:rsidP="00152E76">
      <w:r>
        <w:t>Gaya rambut untuk rambut tipis</w:t>
      </w:r>
    </w:p>
    <w:p w:rsidR="00152E76" w:rsidRDefault="00152E76" w:rsidP="00152E76">
      <w:r>
        <w:t>Gaya rambut untuk muka bulat</w:t>
      </w:r>
    </w:p>
    <w:p w:rsidR="00152E76" w:rsidRDefault="00152E76" w:rsidP="00152E76">
      <w:r>
        <w:t>Gaya rambut untuk rambut ikal</w:t>
      </w:r>
    </w:p>
    <w:p w:rsidR="00152E76" w:rsidRDefault="00152E76" w:rsidP="00152E76">
      <w:r>
        <w:t>Gaya rambut untuk dahi luas</w:t>
      </w:r>
    </w:p>
    <w:p w:rsidR="00152E76" w:rsidRDefault="00152E76" w:rsidP="00152E76">
      <w:r>
        <w:t>Gaya rambut untuk rambut tebal dan mengembang</w:t>
      </w:r>
    </w:p>
    <w:p w:rsidR="00152E76" w:rsidRDefault="00152E76" w:rsidP="00152E76">
      <w:r>
        <w:t>Gaya rambut untuk jidat lebar</w:t>
      </w:r>
    </w:p>
    <w:p w:rsidR="00152E76" w:rsidRDefault="00152E76" w:rsidP="00152E76">
      <w:r>
        <w:t>Gaya rambut untuk wajah oval</w:t>
      </w:r>
    </w:p>
    <w:p w:rsidR="00152E76" w:rsidRDefault="00152E76" w:rsidP="00152E76">
      <w:r>
        <w:t>Gaya rambut uppercut</w:t>
      </w:r>
    </w:p>
    <w:p w:rsidR="00152E76" w:rsidRDefault="00152E76" w:rsidP="00152E76">
      <w:r>
        <w:t>Undercut gaya rambut pria</w:t>
      </w:r>
    </w:p>
    <w:p w:rsidR="00152E76" w:rsidRDefault="00152E76" w:rsidP="00152E76">
      <w:r>
        <w:t>Ubah gaya rambut</w:t>
      </w:r>
    </w:p>
    <w:p w:rsidR="00152E76" w:rsidRDefault="00152E76" w:rsidP="00152E76">
      <w:r>
        <w:t>Undercut gaya rambut</w:t>
      </w:r>
    </w:p>
    <w:p w:rsidR="00152E76" w:rsidRDefault="00152E76" w:rsidP="00152E76">
      <w:r>
        <w:t>Undercut gaya rambut pria korea</w:t>
      </w:r>
    </w:p>
    <w:p w:rsidR="00152E76" w:rsidRDefault="00152E76" w:rsidP="00152E76">
      <w:r>
        <w:t>Undercut gaya rambut pria pendek</w:t>
      </w:r>
    </w:p>
    <w:p w:rsidR="00152E76" w:rsidRDefault="00152E76" w:rsidP="00152E76">
      <w:r>
        <w:t>Undercut gaya rambut pria 2021</w:t>
      </w:r>
    </w:p>
    <w:p w:rsidR="00152E76" w:rsidRDefault="00152E76" w:rsidP="00152E76">
      <w:r>
        <w:t>Us army gaya rambut</w:t>
      </w:r>
    </w:p>
    <w:p w:rsidR="00152E76" w:rsidRDefault="00152E76" w:rsidP="00152E76">
      <w:r>
        <w:t>Undercut gaya rambut pria indonesia</w:t>
      </w:r>
    </w:p>
    <w:p w:rsidR="00152E76" w:rsidRDefault="00152E76" w:rsidP="00152E76">
      <w:r>
        <w:t>Undercut gaya rambut pria 2022</w:t>
      </w:r>
    </w:p>
    <w:p w:rsidR="00152E76" w:rsidRDefault="00152E76" w:rsidP="00152E76">
      <w:r>
        <w:t>Ukir gaya rambut</w:t>
      </w:r>
    </w:p>
    <w:p w:rsidR="00152E76" w:rsidRDefault="00152E76" w:rsidP="00152E76">
      <w:r>
        <w:t>Gaya rambut vincent rompies</w:t>
      </w:r>
    </w:p>
    <w:p w:rsidR="00152E76" w:rsidRDefault="00152E76" w:rsidP="00152E76">
      <w:r>
        <w:t>Gaya rambut v bts</w:t>
      </w:r>
    </w:p>
    <w:p w:rsidR="00152E76" w:rsidRDefault="00152E76" w:rsidP="00152E76">
      <w:r>
        <w:t>Gaya rambut vintage</w:t>
      </w:r>
    </w:p>
    <w:p w:rsidR="00152E76" w:rsidRDefault="00152E76" w:rsidP="00152E76">
      <w:r>
        <w:t>Gaya rambut viral 2022</w:t>
      </w:r>
    </w:p>
    <w:p w:rsidR="00152E76" w:rsidRDefault="00152E76" w:rsidP="00152E76">
      <w:r>
        <w:t>Gaya rambut viral</w:t>
      </w:r>
    </w:p>
    <w:p w:rsidR="00152E76" w:rsidRDefault="00152E76" w:rsidP="00152E76">
      <w:r>
        <w:t>Gaya rambut vintage pria</w:t>
      </w:r>
    </w:p>
    <w:p w:rsidR="00152E76" w:rsidRDefault="00152E76" w:rsidP="00152E76">
      <w:r>
        <w:t>Gaya rambut vintage wanita</w:t>
      </w:r>
    </w:p>
    <w:p w:rsidR="00152E76" w:rsidRDefault="00152E76" w:rsidP="00152E76">
      <w:r>
        <w:t>Gaya rambut vino g bastian</w:t>
      </w:r>
    </w:p>
    <w:p w:rsidR="00152E76" w:rsidRDefault="00152E76" w:rsidP="00152E76">
      <w:r>
        <w:t>Gaya rambut verrel bramasta</w:t>
      </w:r>
    </w:p>
    <w:p w:rsidR="00152E76" w:rsidRDefault="00152E76" w:rsidP="00152E76">
      <w:r>
        <w:t>Gaya rambut valverde</w:t>
      </w:r>
    </w:p>
    <w:p w:rsidR="00152E76" w:rsidRDefault="00152E76" w:rsidP="00152E76">
      <w:r>
        <w:t>Gaya rambut vektor</w:t>
      </w:r>
    </w:p>
    <w:p w:rsidR="00152E76" w:rsidRDefault="00152E76" w:rsidP="00152E76">
      <w:r>
        <w:t>Variasi gaya rambut two block</w:t>
      </w:r>
    </w:p>
    <w:p w:rsidR="00152E76" w:rsidRDefault="00152E76" w:rsidP="00152E76">
      <w:r>
        <w:t>Vino g bastian gaya rambut</w:t>
      </w:r>
    </w:p>
    <w:p w:rsidR="00152E76" w:rsidRDefault="00152E76" w:rsidP="00152E76">
      <w:r>
        <w:t>Verrel bramasta gaya rambut</w:t>
      </w:r>
    </w:p>
    <w:p w:rsidR="00152E76" w:rsidRDefault="00152E76" w:rsidP="00152E76">
      <w:r>
        <w:t>Gaya rambut pria video</w:t>
      </w:r>
    </w:p>
    <w:p w:rsidR="00152E76" w:rsidRDefault="00152E76" w:rsidP="00152E76">
      <w:r>
        <w:t>Gaya rambut wendy red velvet</w:t>
      </w:r>
    </w:p>
    <w:p w:rsidR="00152E76" w:rsidRDefault="00152E76" w:rsidP="00152E76">
      <w:r>
        <w:t>Gaya rambut bright vachirawit</w:t>
      </w:r>
    </w:p>
    <w:p w:rsidR="00152E76" w:rsidRDefault="00152E76" w:rsidP="00152E76">
      <w:r>
        <w:t>Gaya rambut charly van houten</w:t>
      </w:r>
    </w:p>
    <w:p w:rsidR="00152E76" w:rsidRDefault="00152E76" w:rsidP="00152E76">
      <w:r>
        <w:t>Gaya rambut wanita</w:t>
      </w:r>
    </w:p>
    <w:p w:rsidR="00152E76" w:rsidRDefault="00152E76" w:rsidP="00152E76">
      <w:r>
        <w:t>Gaya rambut wanita 2023</w:t>
      </w:r>
    </w:p>
    <w:p w:rsidR="00152E76" w:rsidRDefault="00152E76" w:rsidP="00152E76">
      <w:r>
        <w:t>Gaya rambut wanita pendek</w:t>
      </w:r>
    </w:p>
    <w:p w:rsidR="00152E76" w:rsidRDefault="00152E76" w:rsidP="00152E76">
      <w:r>
        <w:t>Gaya rambut wanita 2022</w:t>
      </w:r>
    </w:p>
    <w:p w:rsidR="00152E76" w:rsidRDefault="00152E76" w:rsidP="00152E76">
      <w:r>
        <w:t>Gaya rambut wolf cut</w:t>
      </w:r>
    </w:p>
    <w:p w:rsidR="00152E76" w:rsidRDefault="00152E76" w:rsidP="00152E76">
      <w:r>
        <w:t>Gaya rambut wanita korea</w:t>
      </w:r>
    </w:p>
    <w:p w:rsidR="00152E76" w:rsidRDefault="00152E76" w:rsidP="00152E76">
      <w:r>
        <w:t>Gaya rambut wajah kotak pria</w:t>
      </w:r>
    </w:p>
    <w:p w:rsidR="00152E76" w:rsidRDefault="00152E76" w:rsidP="00152E76">
      <w:r>
        <w:t>Gaya rambut wajah bulat</w:t>
      </w:r>
    </w:p>
    <w:p w:rsidR="00152E76" w:rsidRDefault="00152E76" w:rsidP="00152E76">
      <w:r>
        <w:t>Gaya rambut wajah bulat pria</w:t>
      </w:r>
    </w:p>
    <w:p w:rsidR="00152E76" w:rsidRDefault="00152E76" w:rsidP="00152E76">
      <w:r>
        <w:t>Gaya rambut wolf cut pria</w:t>
      </w:r>
    </w:p>
    <w:p w:rsidR="00152E76" w:rsidRDefault="00152E76" w:rsidP="00152E76">
      <w:r>
        <w:t>Warna gaya rambut wanita</w:t>
      </w:r>
    </w:p>
    <w:p w:rsidR="00152E76" w:rsidRDefault="00152E76" w:rsidP="00152E76">
      <w:r>
        <w:t>Warna gaya rambut</w:t>
      </w:r>
    </w:p>
    <w:p w:rsidR="00152E76" w:rsidRDefault="00152E76" w:rsidP="00152E76">
      <w:r>
        <w:t>Warna gaya rambut keren</w:t>
      </w:r>
    </w:p>
    <w:p w:rsidR="00152E76" w:rsidRDefault="00152E76" w:rsidP="00152E76">
      <w:r>
        <w:t>Warna gaya rambut pendek</w:t>
      </w:r>
    </w:p>
    <w:p w:rsidR="00152E76" w:rsidRDefault="00152E76" w:rsidP="00152E76">
      <w:r>
        <w:t>Warna gaya rambut pria</w:t>
      </w:r>
    </w:p>
    <w:p w:rsidR="00152E76" w:rsidRDefault="00152E76" w:rsidP="00152E76">
      <w:r>
        <w:t>Warna dan gaya rambut wanita</w:t>
      </w:r>
    </w:p>
    <w:p w:rsidR="00152E76" w:rsidRDefault="00152E76" w:rsidP="00152E76">
      <w:r>
        <w:t>Wanita gaya rambut baru</w:t>
      </w:r>
    </w:p>
    <w:p w:rsidR="00152E76" w:rsidRDefault="00152E76" w:rsidP="00152E76">
      <w:hyperlink r:id="rId8" w:history="1">
        <w:r w:rsidRPr="00F00E91">
          <w:rPr>
            <w:rStyle w:val="Hyperlink"/>
          </w:rPr>
          <w:t>www.gaya</w:t>
        </w:r>
      </w:hyperlink>
      <w:r>
        <w:t xml:space="preserve"> rambut</w:t>
      </w:r>
    </w:p>
    <w:p w:rsidR="00152E76" w:rsidRDefault="00152E76" w:rsidP="00152E76">
      <w:r>
        <w:t>warna dan gaya rambut pendek wanita</w:t>
      </w:r>
    </w:p>
    <w:p w:rsidR="00152E76" w:rsidRDefault="00152E76" w:rsidP="00152E76">
      <w:r>
        <w:t>gaya rambut xin</w:t>
      </w:r>
    </w:p>
    <w:p w:rsidR="00152E76" w:rsidRDefault="00152E76" w:rsidP="00152E76">
      <w:r>
        <w:t>gaya rambut xu kai</w:t>
      </w:r>
    </w:p>
    <w:p w:rsidR="00152E76" w:rsidRDefault="00152E76" w:rsidP="00152E76">
      <w:r>
        <w:t>gaya rambut xinnn</w:t>
      </w:r>
    </w:p>
    <w:p w:rsidR="00152E76" w:rsidRDefault="00152E76" w:rsidP="00152E76">
      <w:r>
        <w:t>gaya rambut xin rrq</w:t>
      </w:r>
    </w:p>
    <w:p w:rsidR="00152E76" w:rsidRDefault="00152E76" w:rsidP="00152E76">
      <w:r>
        <w:t>gaya rambut xxtenations</w:t>
      </w:r>
    </w:p>
    <w:p w:rsidR="00152E76" w:rsidRDefault="00152E76" w:rsidP="00152E76">
      <w:r>
        <w:t>gaya rambut xinnn rrq</w:t>
      </w:r>
    </w:p>
    <w:p w:rsidR="00152E76" w:rsidRDefault="00152E76" w:rsidP="00152E76">
      <w:r>
        <w:t>gaya rambut xxditto</w:t>
      </w:r>
    </w:p>
    <w:p w:rsidR="00152E76" w:rsidRDefault="00152E76" w:rsidP="00152E76">
      <w:r>
        <w:t>gaya rambut xiumin exo</w:t>
      </w:r>
    </w:p>
    <w:p w:rsidR="00152E76" w:rsidRDefault="00152E76" w:rsidP="00152E76">
      <w:r>
        <w:t>potongan rambut xinnn</w:t>
      </w:r>
    </w:p>
    <w:p w:rsidR="00152E76" w:rsidRDefault="00152E76" w:rsidP="00152E76">
      <w:r>
        <w:t>gaya rambut xinn rrq</w:t>
      </w:r>
    </w:p>
    <w:p w:rsidR="00152E76" w:rsidRDefault="00152E76" w:rsidP="00152E76">
      <w:r>
        <w:t>nama gaya rambut justina xie</w:t>
      </w:r>
    </w:p>
    <w:p w:rsidR="00152E76" w:rsidRDefault="00152E76" w:rsidP="00152E76">
      <w:r>
        <w:t>gaya rambut bang xinn</w:t>
      </w:r>
    </w:p>
    <w:p w:rsidR="00152E76" w:rsidRDefault="00152E76" w:rsidP="00152E76">
      <w:r>
        <w:t>gaya rambut rrq xin</w:t>
      </w:r>
    </w:p>
    <w:p w:rsidR="00152E76" w:rsidRDefault="00152E76" w:rsidP="00152E76">
      <w:r>
        <w:t>gaya rambut fang xin</w:t>
      </w:r>
    </w:p>
    <w:p w:rsidR="00152E76" w:rsidRDefault="00152E76" w:rsidP="00152E76">
      <w:r>
        <w:t>gaya rambut yahudi</w:t>
      </w:r>
    </w:p>
    <w:p w:rsidR="00152E76" w:rsidRDefault="00152E76" w:rsidP="00152E76">
      <w:r>
        <w:t>gaya rambut yang keren</w:t>
      </w:r>
    </w:p>
    <w:p w:rsidR="00152E76" w:rsidRDefault="00152E76" w:rsidP="00152E76">
      <w:r>
        <w:t>gaya rambut yuni shara</w:t>
      </w:r>
    </w:p>
    <w:p w:rsidR="00152E76" w:rsidRDefault="00152E76" w:rsidP="00152E76">
      <w:r>
        <w:t>gaya rambut yang diharamkan dalam islam</w:t>
      </w:r>
    </w:p>
    <w:p w:rsidR="00152E76" w:rsidRDefault="00152E76" w:rsidP="00152E76">
      <w:r>
        <w:t>gaya rambut yang dilarang dalam islam</w:t>
      </w:r>
    </w:p>
    <w:p w:rsidR="00152E76" w:rsidRDefault="00152E76" w:rsidP="00152E76">
      <w:r>
        <w:t>gaya rambut yang dibenarkan dalam islam</w:t>
      </w:r>
    </w:p>
    <w:p w:rsidR="00152E76" w:rsidRDefault="00152E76" w:rsidP="00152E76">
      <w:r>
        <w:t>gaya rambut yang dilarang di sekolah</w:t>
      </w:r>
    </w:p>
    <w:p w:rsidR="00152E76" w:rsidRDefault="00152E76" w:rsidP="00152E76">
      <w:r>
        <w:t>gaya rambut yang disukai wanita</w:t>
      </w:r>
    </w:p>
    <w:p w:rsidR="00152E76" w:rsidRDefault="00152E76" w:rsidP="00152E76">
      <w:r>
        <w:t>gaya rambut yang haram dalam islam</w:t>
      </w:r>
    </w:p>
    <w:p w:rsidR="00152E76" w:rsidRDefault="00152E76" w:rsidP="00152E76">
      <w:r>
        <w:t>gaya rambut yang bikin kelihatan muda</w:t>
      </w:r>
    </w:p>
    <w:p w:rsidR="00152E76" w:rsidRDefault="00152E76" w:rsidP="00152E76">
      <w:r>
        <w:t>yoona snsd gaya rambut</w:t>
      </w:r>
    </w:p>
    <w:p w:rsidR="00152E76" w:rsidRDefault="00152E76" w:rsidP="00152E76">
      <w:r>
        <w:t>gaya rambut budak sekolah yang smart</w:t>
      </w:r>
    </w:p>
    <w:p w:rsidR="00152E76" w:rsidRDefault="00152E76" w:rsidP="00152E76">
      <w:r>
        <w:t>gaya rambut angga yunanda</w:t>
      </w:r>
    </w:p>
    <w:p w:rsidR="00152E76" w:rsidRDefault="00152E76" w:rsidP="00152E76">
      <w:r>
        <w:t>gaya rambut pria yang disukai wanita</w:t>
      </w:r>
    </w:p>
    <w:p w:rsidR="00152E76" w:rsidRDefault="00152E76" w:rsidP="00152E76">
      <w:r>
        <w:t>gaya rambut anime yang bisa ditiru</w:t>
      </w:r>
    </w:p>
    <w:p w:rsidR="00152E76" w:rsidRDefault="00152E76" w:rsidP="00152E76">
      <w:r>
        <w:t>gaya rambut yang bagus</w:t>
      </w:r>
    </w:p>
    <w:p w:rsidR="00152E76" w:rsidRDefault="00152E76" w:rsidP="00152E76">
      <w:r>
        <w:t>gaya rambut cowok yang disukai wanita</w:t>
      </w:r>
    </w:p>
    <w:p w:rsidR="00152E76" w:rsidRDefault="00152E76" w:rsidP="00152E76">
      <w:r>
        <w:t>gaya rambut zayn malik</w:t>
      </w:r>
    </w:p>
    <w:p w:rsidR="00152E76" w:rsidRDefault="00152E76" w:rsidP="00152E76">
      <w:r>
        <w:t>gaya rambut ziyech</w:t>
      </w:r>
    </w:p>
    <w:p w:rsidR="00152E76" w:rsidRDefault="00152E76" w:rsidP="00152E76">
      <w:r>
        <w:t>gaya rambut zul ariffin</w:t>
      </w:r>
    </w:p>
    <w:p w:rsidR="00152E76" w:rsidRDefault="00152E76" w:rsidP="00152E76">
      <w:r>
        <w:t>gaya rambut zaman sekarang</w:t>
      </w:r>
    </w:p>
    <w:p w:rsidR="00152E76" w:rsidRDefault="00152E76" w:rsidP="00152E76">
      <w:r>
        <w:t>gaya rambut zalnando</w:t>
      </w:r>
    </w:p>
    <w:p w:rsidR="00152E76" w:rsidRDefault="00152E76" w:rsidP="00152E76">
      <w:r>
        <w:t>gaya rambut zidane</w:t>
      </w:r>
    </w:p>
    <w:p w:rsidR="00152E76" w:rsidRDefault="00152E76" w:rsidP="00152E76">
      <w:r>
        <w:t>gaya rambut zaman dulu</w:t>
      </w:r>
    </w:p>
    <w:p w:rsidR="00152E76" w:rsidRDefault="00152E76" w:rsidP="00152E76">
      <w:r>
        <w:t>gaya rambut zigzag</w:t>
      </w:r>
    </w:p>
    <w:p w:rsidR="00152E76" w:rsidRDefault="00152E76" w:rsidP="00152E76">
      <w:r>
        <w:t>gaya rambut zidan penyanyi</w:t>
      </w:r>
    </w:p>
    <w:p w:rsidR="00152E76" w:rsidRDefault="00152E76" w:rsidP="00152E76">
      <w:r>
        <w:t>gaya rambut zinidin zidan</w:t>
      </w:r>
    </w:p>
    <w:p w:rsidR="00152E76" w:rsidRDefault="00152E76" w:rsidP="00152E76">
      <w:r>
        <w:t>zayn malik gaya rambut</w:t>
      </w:r>
    </w:p>
    <w:p w:rsidR="00152E76" w:rsidRDefault="00152E76" w:rsidP="00152E76">
      <w:r>
        <w:t>gaya rambut menurut zodiak</w:t>
      </w:r>
    </w:p>
    <w:p w:rsidR="00152E76" w:rsidRDefault="00152E76" w:rsidP="00152E76">
      <w:r>
        <w:t>gaya rambut sesuai zodiak pria</w:t>
      </w:r>
    </w:p>
    <w:p w:rsidR="00152E76" w:rsidRDefault="00152E76" w:rsidP="00152E76">
      <w:r>
        <w:t>nama gaya rambut zayn malik</w:t>
      </w:r>
    </w:p>
    <w:p w:rsidR="00152E76" w:rsidRDefault="00152E76" w:rsidP="00152E76">
      <w:r>
        <w:t>gaya rambut samuel zylgwyn</w:t>
      </w:r>
    </w:p>
    <w:p w:rsidR="00152E76" w:rsidRDefault="00152E76" w:rsidP="00152E76">
      <w:r>
        <w:t>gaya rambut 01</w:t>
      </w:r>
    </w:p>
    <w:p w:rsidR="00152E76" w:rsidRDefault="00152E76" w:rsidP="00152E76">
      <w:r>
        <w:t>gaya rambut 012</w:t>
      </w:r>
    </w:p>
    <w:p w:rsidR="00152E76" w:rsidRDefault="00152E76" w:rsidP="00152E76">
      <w:r>
        <w:t>gaya rambut 001</w:t>
      </w:r>
    </w:p>
    <w:p w:rsidR="00152E76" w:rsidRDefault="00152E76" w:rsidP="00152E76">
      <w:r>
        <w:t>potongan rambut 0 5 cm</w:t>
      </w:r>
    </w:p>
    <w:p w:rsidR="00152E76" w:rsidRDefault="00152E76" w:rsidP="00152E76">
      <w:r>
        <w:t>potongan rambut 0 1 2</w:t>
      </w:r>
    </w:p>
    <w:p w:rsidR="00152E76" w:rsidRDefault="00152E76" w:rsidP="00152E76">
      <w:r>
        <w:t>potongan rambut 01</w:t>
      </w:r>
    </w:p>
    <w:p w:rsidR="00152E76" w:rsidRDefault="00152E76" w:rsidP="00152E76">
      <w:r>
        <w:t>potongan rambut 001</w:t>
      </w:r>
    </w:p>
    <w:p w:rsidR="00152E76" w:rsidRDefault="00152E76" w:rsidP="00152E76">
      <w:r>
        <w:t>potongan rambut 010</w:t>
      </w:r>
    </w:p>
    <w:p w:rsidR="00152E76" w:rsidRDefault="00152E76" w:rsidP="00152E76">
      <w:r>
        <w:t>potongan rambut 02</w:t>
      </w:r>
    </w:p>
    <w:p w:rsidR="00152E76" w:rsidRDefault="00152E76" w:rsidP="00152E76">
      <w:r>
        <w:t>model rambut 01</w:t>
      </w:r>
    </w:p>
    <w:p w:rsidR="00152E76" w:rsidRDefault="00152E76" w:rsidP="00152E76">
      <w:r>
        <w:t>gaya rambut evos mr 05</w:t>
      </w:r>
    </w:p>
    <w:p w:rsidR="00152E76" w:rsidRDefault="00152E76" w:rsidP="00152E76">
      <w:r>
        <w:t>gaya rambut mr 05</w:t>
      </w:r>
    </w:p>
    <w:p w:rsidR="00152E76" w:rsidRDefault="00152E76" w:rsidP="00152E76">
      <w:r>
        <w:t>foto gaya rambut 012</w:t>
      </w:r>
    </w:p>
    <w:p w:rsidR="00152E76" w:rsidRDefault="00152E76" w:rsidP="00152E76">
      <w:r>
        <w:t>gaya rambut 007</w:t>
      </w:r>
    </w:p>
    <w:p w:rsidR="00152E76" w:rsidRDefault="00152E76" w:rsidP="00152E76">
      <w:r>
        <w:t>gaya potongan rambut 001</w:t>
      </w:r>
    </w:p>
    <w:p w:rsidR="00152E76" w:rsidRDefault="00152E76" w:rsidP="00152E76">
      <w:r>
        <w:t>gaya rambut 0 cm</w:t>
      </w:r>
    </w:p>
    <w:p w:rsidR="00152E76" w:rsidRDefault="00152E76" w:rsidP="00152E76">
      <w:r>
        <w:t>gaya rambut 1 cm</w:t>
      </w:r>
    </w:p>
    <w:p w:rsidR="00152E76" w:rsidRDefault="00152E76" w:rsidP="00152E76">
      <w:r>
        <w:t>gaya rambut 1 jari</w:t>
      </w:r>
    </w:p>
    <w:p w:rsidR="00152E76" w:rsidRDefault="00152E76" w:rsidP="00152E76">
      <w:r>
        <w:t>gaya rambut 121</w:t>
      </w:r>
    </w:p>
    <w:p w:rsidR="00152E76" w:rsidRDefault="00152E76" w:rsidP="00152E76">
      <w:r>
        <w:t>gaya rambut 123</w:t>
      </w:r>
    </w:p>
    <w:p w:rsidR="00152E76" w:rsidRDefault="00152E76" w:rsidP="00152E76">
      <w:r>
        <w:t>gaya rambut 1 cm yang keren</w:t>
      </w:r>
    </w:p>
    <w:p w:rsidR="00152E76" w:rsidRDefault="00152E76" w:rsidP="00152E76">
      <w:r>
        <w:t>gaya rambut 17 agustus</w:t>
      </w:r>
    </w:p>
    <w:p w:rsidR="00152E76" w:rsidRDefault="00152E76" w:rsidP="00152E76">
      <w:r>
        <w:t>gaya rambut 1990</w:t>
      </w:r>
    </w:p>
    <w:p w:rsidR="00152E76" w:rsidRDefault="00152E76" w:rsidP="00152E76">
      <w:r>
        <w:t>gaya rambut 1980 an</w:t>
      </w:r>
    </w:p>
    <w:p w:rsidR="00152E76" w:rsidRDefault="00152E76" w:rsidP="00152E76">
      <w:r>
        <w:t>gaya rambut 1 sisir</w:t>
      </w:r>
    </w:p>
    <w:p w:rsidR="00152E76" w:rsidRDefault="00152E76" w:rsidP="00152E76">
      <w:r>
        <w:t>gaya rambut 1cm pria</w:t>
      </w:r>
    </w:p>
    <w:p w:rsidR="00152E76" w:rsidRDefault="00152E76" w:rsidP="00152E76">
      <w:r>
        <w:t>10 gaya rambut pria 2020</w:t>
      </w:r>
    </w:p>
    <w:p w:rsidR="00152E76" w:rsidRDefault="00152E76" w:rsidP="00152E76">
      <w:r>
        <w:t>10 gaya rambut pria 2021</w:t>
      </w:r>
    </w:p>
    <w:p w:rsidR="00152E76" w:rsidRDefault="00152E76" w:rsidP="00152E76">
      <w:r>
        <w:t>10 gaya rambut pria 2022</w:t>
      </w:r>
    </w:p>
    <w:p w:rsidR="00152E76" w:rsidRDefault="00152E76" w:rsidP="00152E76">
      <w:r>
        <w:t>123 go indonesia gaya rambut</w:t>
      </w:r>
    </w:p>
    <w:p w:rsidR="00152E76" w:rsidRDefault="00152E76" w:rsidP="00152E76">
      <w:r>
        <w:t>Gaya rambut dilan 1990</w:t>
      </w:r>
    </w:p>
    <w:p w:rsidR="00152E76" w:rsidRDefault="00152E76" w:rsidP="00152E76">
      <w:r>
        <w:t>Gaya rambut pria 1990</w:t>
      </w:r>
    </w:p>
    <w:p w:rsidR="00152E76" w:rsidRDefault="00152E76" w:rsidP="00152E76">
      <w:r>
        <w:t>Gaya rambut 2022</w:t>
      </w:r>
    </w:p>
    <w:p w:rsidR="00152E76" w:rsidRDefault="00152E76" w:rsidP="00152E76">
      <w:r>
        <w:t>Gaya rambut 2023</w:t>
      </w:r>
    </w:p>
    <w:p w:rsidR="00152E76" w:rsidRDefault="00152E76" w:rsidP="00152E76">
      <w:r>
        <w:t>Gaya rambut 2023 wanita</w:t>
      </w:r>
    </w:p>
    <w:p w:rsidR="00152E76" w:rsidRDefault="00152E76" w:rsidP="00152E76">
      <w:r>
        <w:t>Gaya rambut 2023 pria</w:t>
      </w:r>
    </w:p>
    <w:p w:rsidR="00152E76" w:rsidRDefault="00152E76" w:rsidP="00152E76">
      <w:r>
        <w:t>Gaya rambut 2022 pria</w:t>
      </w:r>
    </w:p>
    <w:p w:rsidR="00152E76" w:rsidRDefault="00152E76" w:rsidP="00152E76">
      <w:r>
        <w:t>Gaya rambut 2 jari</w:t>
      </w:r>
    </w:p>
    <w:p w:rsidR="00152E76" w:rsidRDefault="00152E76" w:rsidP="00152E76">
      <w:r>
        <w:t>Gaya rambut 2022 wanita</w:t>
      </w:r>
    </w:p>
    <w:p w:rsidR="00152E76" w:rsidRDefault="00152E76" w:rsidP="00152E76">
      <w:r>
        <w:t>Gaya rambut 2023 cowok</w:t>
      </w:r>
    </w:p>
    <w:p w:rsidR="00152E76" w:rsidRDefault="00152E76" w:rsidP="00152E76">
      <w:r>
        <w:t>Gaya rambut 2023 lelaki</w:t>
      </w:r>
    </w:p>
    <w:p w:rsidR="00152E76" w:rsidRDefault="00152E76" w:rsidP="00152E76">
      <w:r>
        <w:t>Gaya rambut 2 block</w:t>
      </w:r>
    </w:p>
    <w:p w:rsidR="00152E76" w:rsidRDefault="00152E76" w:rsidP="00152E76">
      <w:r>
        <w:t>28 gaya rambut korea utara</w:t>
      </w:r>
    </w:p>
    <w:p w:rsidR="00152E76" w:rsidRDefault="00152E76" w:rsidP="00152E76">
      <w:r>
        <w:t>Gaya rambut pria 2022</w:t>
      </w:r>
    </w:p>
    <w:p w:rsidR="00152E76" w:rsidRDefault="00152E76" w:rsidP="00152E76">
      <w:r>
        <w:t>Gaya rambut pria 2021</w:t>
      </w:r>
    </w:p>
    <w:p w:rsidR="00152E76" w:rsidRDefault="00152E76" w:rsidP="00152E76">
      <w:r>
        <w:t>Gaya rambut wanita 2021</w:t>
      </w:r>
    </w:p>
    <w:p w:rsidR="00152E76" w:rsidRDefault="00152E76" w:rsidP="00152E76">
      <w:r>
        <w:t>Gaya rambut 2021</w:t>
      </w:r>
    </w:p>
    <w:p w:rsidR="00152E76" w:rsidRDefault="00152E76" w:rsidP="00152E76">
      <w:r>
        <w:t>Gaya rambut pendek wanita 2021</w:t>
      </w:r>
    </w:p>
    <w:p w:rsidR="00152E76" w:rsidRDefault="00152E76" w:rsidP="00152E76">
      <w:r>
        <w:t>Gaya rambut 321</w:t>
      </w:r>
    </w:p>
    <w:p w:rsidR="00152E76" w:rsidRDefault="00152E76" w:rsidP="00152E76">
      <w:r>
        <w:t>Gaya rambut 3 jari</w:t>
      </w:r>
    </w:p>
    <w:p w:rsidR="00152E76" w:rsidRDefault="00152E76" w:rsidP="00152E76">
      <w:r>
        <w:t>Gaya rambut 3 layer</w:t>
      </w:r>
    </w:p>
    <w:p w:rsidR="00152E76" w:rsidRDefault="00152E76" w:rsidP="00152E76">
      <w:r>
        <w:t>Gaya rambut 3 cm</w:t>
      </w:r>
    </w:p>
    <w:p w:rsidR="00152E76" w:rsidRDefault="00152E76" w:rsidP="00152E76">
      <w:r>
        <w:t>Gaya rambut 3 jari pria</w:t>
      </w:r>
    </w:p>
    <w:p w:rsidR="00152E76" w:rsidRDefault="00152E76" w:rsidP="00152E76">
      <w:r>
        <w:t>Gaya rambut 3 cm keren</w:t>
      </w:r>
    </w:p>
    <w:p w:rsidR="00152E76" w:rsidRDefault="00152E76" w:rsidP="00152E76">
      <w:r>
        <w:t>Gaya rambut 3 senti</w:t>
      </w:r>
    </w:p>
    <w:p w:rsidR="00152E76" w:rsidRDefault="00152E76" w:rsidP="00152E76">
      <w:r>
        <w:t>Gaya rambut 3 cm pria</w:t>
      </w:r>
    </w:p>
    <w:p w:rsidR="00152E76" w:rsidRDefault="00152E76" w:rsidP="00152E76">
      <w:r>
        <w:t>Potongan rambut 3 2 1 cm</w:t>
      </w:r>
    </w:p>
    <w:p w:rsidR="00152E76" w:rsidRDefault="00152E76" w:rsidP="00152E76">
      <w:r>
        <w:t>Potongan rambut 3 cm</w:t>
      </w:r>
    </w:p>
    <w:p w:rsidR="00152E76" w:rsidRDefault="00152E76" w:rsidP="00152E76">
      <w:r>
        <w:t>Gaya rambut wanita 30an</w:t>
      </w:r>
    </w:p>
    <w:p w:rsidR="00152E76" w:rsidRDefault="00152E76" w:rsidP="00152E76">
      <w:r>
        <w:t>Gaya rambut pria umur 30 tahun</w:t>
      </w:r>
    </w:p>
    <w:p w:rsidR="00152E76" w:rsidRDefault="00152E76" w:rsidP="00152E76">
      <w:r>
        <w:t>Gaya rambut usia 30an</w:t>
      </w:r>
    </w:p>
    <w:p w:rsidR="00152E76" w:rsidRDefault="00152E76" w:rsidP="00152E76">
      <w:r>
        <w:t>Gaya rambut 3cm</w:t>
      </w:r>
    </w:p>
    <w:p w:rsidR="00152E76" w:rsidRDefault="00152E76" w:rsidP="00152E76">
      <w:r>
        <w:t>Gaya rambut wanita usia 30 an</w:t>
      </w:r>
    </w:p>
    <w:p w:rsidR="00152E76" w:rsidRDefault="00152E76" w:rsidP="00152E76">
      <w:r>
        <w:t>Gaya rambut potong 321</w:t>
      </w:r>
    </w:p>
    <w:p w:rsidR="00152E76" w:rsidRDefault="00152E76" w:rsidP="00152E76">
      <w:r>
        <w:t>Gaya rambut wanita umur 30 tahun</w:t>
      </w:r>
    </w:p>
    <w:p w:rsidR="00152E76" w:rsidRDefault="00152E76" w:rsidP="00152E76">
      <w:r>
        <w:t>Gaya rambut pria usia 30 an</w:t>
      </w:r>
    </w:p>
    <w:p w:rsidR="00152E76" w:rsidRDefault="00152E76" w:rsidP="00152E76">
      <w:r>
        <w:t>Gaya rambut 4 jari</w:t>
      </w:r>
    </w:p>
    <w:p w:rsidR="00152E76" w:rsidRDefault="00152E76" w:rsidP="00152E76">
      <w:r>
        <w:t>Gaya rambut 4 cm</w:t>
      </w:r>
    </w:p>
    <w:p w:rsidR="00152E76" w:rsidRDefault="00152E76" w:rsidP="00152E76">
      <w:r>
        <w:t>Gaya rambut 4 senti</w:t>
      </w:r>
    </w:p>
    <w:p w:rsidR="00152E76" w:rsidRDefault="00152E76" w:rsidP="00152E76">
      <w:r>
        <w:t>Gaya rambut wanita 40an</w:t>
      </w:r>
    </w:p>
    <w:p w:rsidR="00152E76" w:rsidRDefault="00152E76" w:rsidP="00152E76">
      <w:r>
        <w:t>Gaya rambut lelaki 40an</w:t>
      </w:r>
    </w:p>
    <w:p w:rsidR="00152E76" w:rsidRDefault="00152E76" w:rsidP="00152E76">
      <w:r>
        <w:t>Potongan rambut 4 cm</w:t>
      </w:r>
    </w:p>
    <w:p w:rsidR="00152E76" w:rsidRDefault="00152E76" w:rsidP="00152E76">
      <w:r>
        <w:t>Potongan rambut 4 jari</w:t>
      </w:r>
    </w:p>
    <w:p w:rsidR="00152E76" w:rsidRDefault="00152E76" w:rsidP="00152E76">
      <w:r>
        <w:t>Potongan rambut 4 3 2</w:t>
      </w:r>
    </w:p>
    <w:p w:rsidR="00152E76" w:rsidRDefault="00152E76" w:rsidP="00152E76">
      <w:r>
        <w:t>Potongan rambut 4 2 1</w:t>
      </w:r>
    </w:p>
    <w:p w:rsidR="00152E76" w:rsidRDefault="00152E76" w:rsidP="00152E76">
      <w:r>
        <w:t>Model rambut 4 cm</w:t>
      </w:r>
    </w:p>
    <w:p w:rsidR="00152E76" w:rsidRDefault="00152E76" w:rsidP="00152E76">
      <w:r>
        <w:t>Gaya rambut umur 40 an</w:t>
      </w:r>
    </w:p>
    <w:p w:rsidR="00152E76" w:rsidRDefault="00152E76" w:rsidP="00152E76">
      <w:r>
        <w:t>Gaya rambut usia 40an</w:t>
      </w:r>
    </w:p>
    <w:p w:rsidR="00152E76" w:rsidRDefault="00152E76" w:rsidP="00152E76">
      <w:r>
        <w:t>Gaya rambut pria umur 40an</w:t>
      </w:r>
    </w:p>
    <w:p w:rsidR="00152E76" w:rsidRDefault="00152E76" w:rsidP="00152E76">
      <w:r>
        <w:t>Gaya rambut untuk usia 40</w:t>
      </w:r>
    </w:p>
    <w:p w:rsidR="00152E76" w:rsidRDefault="00152E76" w:rsidP="00152E76">
      <w:r>
        <w:t>Gaya rambut pria 40 an</w:t>
      </w:r>
    </w:p>
    <w:p w:rsidR="00152E76" w:rsidRDefault="00152E76" w:rsidP="00152E76">
      <w:r>
        <w:t>Gaya rambut pria usia 40 tahun</w:t>
      </w:r>
    </w:p>
    <w:p w:rsidR="00152E76" w:rsidRDefault="00152E76" w:rsidP="00152E76">
      <w:r>
        <w:t>Gaya rambut pria 40 tahun</w:t>
      </w:r>
    </w:p>
    <w:p w:rsidR="00152E76" w:rsidRDefault="00152E76" w:rsidP="00152E76">
      <w:r>
        <w:t>Gaya rambut 5 cm</w:t>
      </w:r>
    </w:p>
    <w:p w:rsidR="00152E76" w:rsidRDefault="00152E76" w:rsidP="00152E76">
      <w:r>
        <w:t>Gaya rambut wanita 50an</w:t>
      </w:r>
    </w:p>
    <w:p w:rsidR="00152E76" w:rsidRDefault="00152E76" w:rsidP="00152E76">
      <w:r>
        <w:t>Gaya rambut lelaki 50an</w:t>
      </w:r>
    </w:p>
    <w:p w:rsidR="00152E76" w:rsidRDefault="00152E76" w:rsidP="00152E76">
      <w:r>
        <w:t>Potongan rambut 5 cm</w:t>
      </w:r>
    </w:p>
    <w:p w:rsidR="00152E76" w:rsidRDefault="00152E76" w:rsidP="00152E76">
      <w:r>
        <w:t>Potongan rambut 5-2-1</w:t>
      </w:r>
    </w:p>
    <w:p w:rsidR="00152E76" w:rsidRDefault="00152E76" w:rsidP="00152E76">
      <w:r>
        <w:t>Model rambut 5 cm</w:t>
      </w:r>
    </w:p>
    <w:p w:rsidR="00152E76" w:rsidRDefault="00152E76" w:rsidP="00152E76">
      <w:r>
        <w:t>Potongan rambut 5 senti</w:t>
      </w:r>
    </w:p>
    <w:p w:rsidR="00152E76" w:rsidRDefault="00152E76" w:rsidP="00152E76">
      <w:r>
        <w:t>Potongan rambut 5cm pria</w:t>
      </w:r>
    </w:p>
    <w:p w:rsidR="00152E76" w:rsidRDefault="00152E76" w:rsidP="00152E76">
      <w:r>
        <w:t>Model rambut 5cm pria</w:t>
      </w:r>
    </w:p>
    <w:p w:rsidR="00152E76" w:rsidRDefault="00152E76" w:rsidP="00152E76">
      <w:r>
        <w:t>Model rambut 50 tahun</w:t>
      </w:r>
    </w:p>
    <w:p w:rsidR="00152E76" w:rsidRDefault="00152E76" w:rsidP="00152E76">
      <w:r>
        <w:t>Gaya rambut pendek wanita 50an</w:t>
      </w:r>
    </w:p>
    <w:p w:rsidR="00152E76" w:rsidRDefault="00152E76" w:rsidP="00152E76">
      <w:r>
        <w:t>Gaya rambut wanita usia 50 tahun</w:t>
      </w:r>
    </w:p>
    <w:p w:rsidR="00152E76" w:rsidRDefault="00152E76" w:rsidP="00152E76">
      <w:r>
        <w:t>Gaya rambut untuk usia 50 tahun</w:t>
      </w:r>
    </w:p>
    <w:p w:rsidR="00152E76" w:rsidRDefault="00152E76" w:rsidP="00152E76">
      <w:r>
        <w:t>Gaya rambut usia 50 tahun</w:t>
      </w:r>
    </w:p>
    <w:p w:rsidR="00152E76" w:rsidRDefault="00152E76" w:rsidP="00152E76">
      <w:r>
        <w:t>Gaya rambut wanita tahun 50 an</w:t>
      </w:r>
    </w:p>
    <w:p w:rsidR="00152E76" w:rsidRDefault="00152E76" w:rsidP="00152E76">
      <w:r>
        <w:t>Gaya rambut pria tahun 50-an</w:t>
      </w:r>
    </w:p>
    <w:p w:rsidR="00152E76" w:rsidRDefault="00152E76" w:rsidP="00152E76">
      <w:r>
        <w:t>Gaya rambut dante dmc 5</w:t>
      </w:r>
    </w:p>
    <w:p w:rsidR="00152E76" w:rsidRDefault="00152E76" w:rsidP="00152E76">
      <w:r>
        <w:t>Gaya rambut anak 5 tahun</w:t>
      </w:r>
    </w:p>
    <w:p w:rsidR="00152E76" w:rsidRDefault="00152E76" w:rsidP="00152E76">
      <w:r>
        <w:t>Gaya rambut 60an</w:t>
      </w:r>
    </w:p>
    <w:p w:rsidR="00152E76" w:rsidRDefault="00152E76" w:rsidP="00152E76">
      <w:r>
        <w:t>Gaya rambut 60an pria</w:t>
      </w:r>
    </w:p>
    <w:p w:rsidR="00152E76" w:rsidRDefault="00152E76" w:rsidP="00152E76">
      <w:r>
        <w:t>Gaya rambut wanita 60an</w:t>
      </w:r>
    </w:p>
    <w:p w:rsidR="00152E76" w:rsidRDefault="00152E76" w:rsidP="00152E76">
      <w:r>
        <w:t>Potongan rambut 6 cm</w:t>
      </w:r>
    </w:p>
    <w:p w:rsidR="00152E76" w:rsidRDefault="00152E76" w:rsidP="00152E76">
      <w:r>
        <w:t>Model rambut 6 cm</w:t>
      </w:r>
    </w:p>
    <w:p w:rsidR="00152E76" w:rsidRDefault="00152E76" w:rsidP="00152E76">
      <w:r>
        <w:t>Model rambut 60an</w:t>
      </w:r>
    </w:p>
    <w:p w:rsidR="00152E76" w:rsidRDefault="00152E76" w:rsidP="00152E76">
      <w:r>
        <w:t>Gaya rambut stage 663</w:t>
      </w:r>
    </w:p>
    <w:p w:rsidR="00152E76" w:rsidRDefault="00152E76" w:rsidP="00152E76">
      <w:r>
        <w:t>Gaya rambut bayi 6 bulan</w:t>
      </w:r>
    </w:p>
    <w:p w:rsidR="00152E76" w:rsidRDefault="00152E76" w:rsidP="00152E76">
      <w:r>
        <w:t>Gaya rambut tahun 60 an</w:t>
      </w:r>
    </w:p>
    <w:p w:rsidR="00152E76" w:rsidRDefault="00152E76" w:rsidP="00152E76">
      <w:r>
        <w:t>Gaya rambut pria tahun 60 an</w:t>
      </w:r>
    </w:p>
    <w:p w:rsidR="00152E76" w:rsidRDefault="00152E76" w:rsidP="00152E76">
      <w:r>
        <w:t>Gaya rambut wanita tahun 60 an</w:t>
      </w:r>
    </w:p>
    <w:p w:rsidR="00152E76" w:rsidRDefault="00152E76" w:rsidP="00152E76">
      <w:r>
        <w:t>Gaya rambut usia 60</w:t>
      </w:r>
    </w:p>
    <w:p w:rsidR="00152E76" w:rsidRDefault="00152E76" w:rsidP="00152E76">
      <w:r>
        <w:t>Gaya rambut 70an</w:t>
      </w:r>
    </w:p>
    <w:p w:rsidR="00152E76" w:rsidRDefault="00152E76" w:rsidP="00152E76">
      <w:r>
        <w:t>Gaya rambut 70 an wanita</w:t>
      </w:r>
    </w:p>
    <w:p w:rsidR="00152E76" w:rsidRDefault="00152E76" w:rsidP="00152E76">
      <w:r>
        <w:t>Gaya rambut 70-an pria</w:t>
      </w:r>
    </w:p>
    <w:p w:rsidR="00152E76" w:rsidRDefault="00152E76" w:rsidP="00152E76">
      <w:r>
        <w:t>Gaya rambut 70-an pria indonesia</w:t>
      </w:r>
    </w:p>
    <w:p w:rsidR="00152E76" w:rsidRDefault="00152E76" w:rsidP="00152E76">
      <w:r>
        <w:t>Gaya rambut 70 an wanita indonesia</w:t>
      </w:r>
    </w:p>
    <w:p w:rsidR="00152E76" w:rsidRDefault="00152E76" w:rsidP="00152E76">
      <w:r>
        <w:t>Gaya rambut lelaki 70an</w:t>
      </w:r>
    </w:p>
    <w:p w:rsidR="00152E76" w:rsidRDefault="00152E76" w:rsidP="00152E76">
      <w:r>
        <w:t>Nama gaya rambut 70an</w:t>
      </w:r>
    </w:p>
    <w:p w:rsidR="00152E76" w:rsidRDefault="00152E76" w:rsidP="00152E76">
      <w:r>
        <w:t>Gaya rambut wanita tahun 70an</w:t>
      </w:r>
    </w:p>
    <w:p w:rsidR="00152E76" w:rsidRDefault="00152E76" w:rsidP="00152E76">
      <w:r>
        <w:t>Gaya rambut pria tahun 70an</w:t>
      </w:r>
    </w:p>
    <w:p w:rsidR="00152E76" w:rsidRDefault="00152E76" w:rsidP="00152E76">
      <w:r>
        <w:t>Potongan rambut 7 cm</w:t>
      </w:r>
    </w:p>
    <w:p w:rsidR="00152E76" w:rsidRDefault="00152E76" w:rsidP="00152E76">
      <w:r>
        <w:t>Gaya rambut pria 70an</w:t>
      </w:r>
    </w:p>
    <w:p w:rsidR="00152E76" w:rsidRDefault="00152E76" w:rsidP="00152E76">
      <w:r>
        <w:t>Gaya rambut tahun 70an</w:t>
      </w:r>
    </w:p>
    <w:p w:rsidR="00152E76" w:rsidRDefault="00152E76" w:rsidP="00152E76">
      <w:r>
        <w:t>Gaya rambut 80an pria</w:t>
      </w:r>
    </w:p>
    <w:p w:rsidR="00152E76" w:rsidRDefault="00152E76" w:rsidP="00152E76">
      <w:r>
        <w:t>Gaya rambut 80an</w:t>
      </w:r>
    </w:p>
    <w:p w:rsidR="00152E76" w:rsidRDefault="00152E76" w:rsidP="00152E76">
      <w:r>
        <w:t>Gaya rambut 80 an wanita</w:t>
      </w:r>
    </w:p>
    <w:p w:rsidR="00152E76" w:rsidRDefault="00152E76" w:rsidP="00152E76">
      <w:r>
        <w:t>Gaya rambut lelaki 80an</w:t>
      </w:r>
    </w:p>
    <w:p w:rsidR="00152E76" w:rsidRDefault="00152E76" w:rsidP="00152E76">
      <w:r>
        <w:t>Gaya rambut rock 80an</w:t>
      </w:r>
    </w:p>
    <w:p w:rsidR="00152E76" w:rsidRDefault="00152E76" w:rsidP="00152E76">
      <w:r>
        <w:t>Model rambut 80an pria</w:t>
      </w:r>
    </w:p>
    <w:p w:rsidR="00152E76" w:rsidRDefault="00152E76" w:rsidP="00152E76">
      <w:r>
        <w:t>Model rambut 80an wanita</w:t>
      </w:r>
    </w:p>
    <w:p w:rsidR="00152E76" w:rsidRDefault="00152E76" w:rsidP="00152E76">
      <w:r>
        <w:t>Model rambut 80an</w:t>
      </w:r>
    </w:p>
    <w:p w:rsidR="00152E76" w:rsidRDefault="00152E76" w:rsidP="00152E76">
      <w:r>
        <w:t>Potongan rambut 80an</w:t>
      </w:r>
    </w:p>
    <w:p w:rsidR="00152E76" w:rsidRDefault="00152E76" w:rsidP="00152E76">
      <w:r>
        <w:t>Potongan rambut 8 cm</w:t>
      </w:r>
    </w:p>
    <w:p w:rsidR="00152E76" w:rsidRDefault="00152E76" w:rsidP="00152E76">
      <w:r>
        <w:t>Gaya rambut 80an wanita</w:t>
      </w:r>
    </w:p>
    <w:p w:rsidR="00152E76" w:rsidRDefault="00152E76" w:rsidP="00152E76">
      <w:r>
        <w:t>Gaya rambut pria 80an</w:t>
      </w:r>
    </w:p>
    <w:p w:rsidR="00152E76" w:rsidRDefault="00152E76" w:rsidP="00152E76">
      <w:r>
        <w:t>Gaya rambut wanita tahun 80 an</w:t>
      </w:r>
    </w:p>
    <w:p w:rsidR="00152E76" w:rsidRDefault="00152E76" w:rsidP="00152E76">
      <w:r>
        <w:t>Gaya rambut pria tahun 80-an indonesia</w:t>
      </w:r>
    </w:p>
    <w:p w:rsidR="00152E76" w:rsidRDefault="00152E76" w:rsidP="00152E76">
      <w:r>
        <w:t>Gaya rambut 80 an pria</w:t>
      </w:r>
    </w:p>
    <w:p w:rsidR="00152E76" w:rsidRDefault="00152E76" w:rsidP="00152E76">
      <w:r>
        <w:t>Gaya rambut wanita tahun 80 an indonesia</w:t>
      </w:r>
    </w:p>
    <w:p w:rsidR="00152E76" w:rsidRDefault="00152E76" w:rsidP="00152E76">
      <w:r>
        <w:t>Gaya rambut 90an wanita</w:t>
      </w:r>
    </w:p>
    <w:p w:rsidR="00152E76" w:rsidRDefault="00152E76" w:rsidP="00152E76">
      <w:r>
        <w:t>Gaya rambut 90an pria</w:t>
      </w:r>
    </w:p>
    <w:p w:rsidR="00152E76" w:rsidRDefault="00152E76" w:rsidP="00152E76">
      <w:r>
        <w:t>Gaya rambut 90an</w:t>
      </w:r>
    </w:p>
    <w:p w:rsidR="00152E76" w:rsidRDefault="00152E76" w:rsidP="00152E76">
      <w:r>
        <w:t>Gaya rambut 90an indonesia</w:t>
      </w:r>
    </w:p>
    <w:p w:rsidR="00152E76" w:rsidRDefault="00152E76" w:rsidP="00152E76">
      <w:r>
        <w:t>Potongan rambut 95</w:t>
      </w:r>
    </w:p>
    <w:p w:rsidR="00152E76" w:rsidRDefault="00152E76" w:rsidP="00152E76">
      <w:r>
        <w:t>Gaya rambut lelaki 90an</w:t>
      </w:r>
    </w:p>
    <w:p w:rsidR="00152E76" w:rsidRDefault="00152E76" w:rsidP="00152E76">
      <w:r>
        <w:t>Model rambut 90an wanita</w:t>
      </w:r>
    </w:p>
    <w:p w:rsidR="00152E76" w:rsidRDefault="00152E76" w:rsidP="00152E76">
      <w:r>
        <w:t>Model rambut 90an pria indonesia</w:t>
      </w:r>
    </w:p>
    <w:p w:rsidR="00152E76" w:rsidRDefault="00152E76" w:rsidP="00152E76">
      <w:r>
        <w:t>Model rambut 90an</w:t>
      </w:r>
    </w:p>
    <w:p w:rsidR="00152E76" w:rsidRDefault="00152E76" w:rsidP="00152E76">
      <w:r>
        <w:t>Model rambut 90 an pria</w:t>
      </w:r>
    </w:p>
    <w:p w:rsidR="00152E76" w:rsidRDefault="00152E76" w:rsidP="00152E76">
      <w:r>
        <w:t>Gaya rambut pria tahun 90an indonesia</w:t>
      </w:r>
    </w:p>
    <w:p w:rsidR="00152E76" w:rsidRDefault="00152E76" w:rsidP="00152E76">
      <w:r>
        <w:t>Gaya rambut rocker 90an</w:t>
      </w:r>
    </w:p>
    <w:p w:rsidR="00152E76" w:rsidRDefault="00152E76" w:rsidP="00152E76">
      <w:r>
        <w:t>Gaya rambut era 90an</w:t>
      </w:r>
    </w:p>
    <w:p w:rsidR="00152E76" w:rsidRDefault="00152E76" w:rsidP="00152E76">
      <w:r>
        <w:t>Gaya rambut anak 90an</w:t>
      </w:r>
    </w:p>
    <w:p w:rsidR="00152E76" w:rsidRPr="00152E76" w:rsidRDefault="00152E76" w:rsidP="00152E76">
      <w:r>
        <w:t>Gaya rambut pendek pria 90an</w:t>
      </w:r>
    </w:p>
    <w:sdt>
      <w:sdtPr>
        <w:id w:val="-1461253836"/>
        <w:placeholder>
          <w:docPart w:val="8BD4FBD3A630B44893BF222AFF223CFE"/>
        </w:placeholder>
        <w:temporary/>
        <w:showingPlcHdr/>
        <w15:appearance w15:val="hidden"/>
      </w:sdtPr>
      <w:sdtEndPr/>
      <w:sdtContent>
        <w:p w:rsidR="00E44A32" w:rsidRDefault="00BD131C">
          <w:pPr>
            <w:pStyle w:val="PoinDaftar"/>
          </w:pPr>
          <w:r>
            <w:t>Untuk membuat catatan, ketuk di sini dan mulai mengetik.</w:t>
          </w:r>
        </w:p>
        <w:p w:rsidR="00E44A32" w:rsidRDefault="00BD131C">
          <w:pPr>
            <w:pStyle w:val="PoinDaftar"/>
          </w:pPr>
          <w:r>
            <w:t>Atau, dengan mudah buat buku catatan digital untuk semua catatan Anda yang secara otomatis disinkronkan ke seluruh perangkat Anda, menggunakan aplikasi OneNote gratis.</w:t>
          </w:r>
        </w:p>
      </w:sdtContent>
    </w:sdt>
    <w:p w:rsidR="00E44A32" w:rsidRPr="00BD131C" w:rsidRDefault="00BD131C">
      <w:pPr>
        <w:pStyle w:val="Judul2"/>
        <w:rPr>
          <w:lang w:val="sv-SE"/>
        </w:rPr>
      </w:pPr>
      <w:r w:rsidRPr="00BD131C">
        <w:rPr>
          <w:lang w:val="sv-SE"/>
        </w:rPr>
        <w:t xml:space="preserve">Untuk mempelajari selengkapnya dan mendapatkan OneNote, kunjungi </w:t>
      </w:r>
      <w:hyperlink r:id="rId9" w:history="1">
        <w:r w:rsidRPr="00BD131C">
          <w:rPr>
            <w:rStyle w:val="Hyperlink"/>
            <w:lang w:val="sv-SE"/>
          </w:rPr>
          <w:t>www.onenote.com</w:t>
        </w:r>
      </w:hyperlink>
      <w:r w:rsidRPr="00BD131C">
        <w:rPr>
          <w:lang w:val="sv-SE"/>
        </w:rPr>
        <w:t>.</w:t>
      </w:r>
    </w:p>
    <w:sectPr w:rsidR="00E44A32" w:rsidRPr="00BD131C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2E76" w:rsidRDefault="00152E76">
      <w:r>
        <w:separator/>
      </w:r>
    </w:p>
    <w:p w:rsidR="00152E76" w:rsidRDefault="00152E76"/>
  </w:endnote>
  <w:endnote w:type="continuationSeparator" w:id="0">
    <w:p w:rsidR="00152E76" w:rsidRDefault="00152E76">
      <w:r>
        <w:continuationSeparator/>
      </w:r>
    </w:p>
    <w:p w:rsidR="00152E76" w:rsidRDefault="00152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A32" w:rsidRDefault="00BD13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2E76" w:rsidRDefault="00152E76">
      <w:r>
        <w:separator/>
      </w:r>
    </w:p>
    <w:p w:rsidR="00152E76" w:rsidRDefault="00152E76"/>
  </w:footnote>
  <w:footnote w:type="continuationSeparator" w:id="0">
    <w:p w:rsidR="00152E76" w:rsidRDefault="00152E76">
      <w:r>
        <w:continuationSeparator/>
      </w:r>
    </w:p>
    <w:p w:rsidR="00152E76" w:rsidRDefault="00152E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PoinDaftar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NomorDafta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7928153">
    <w:abstractNumId w:val="1"/>
  </w:num>
  <w:num w:numId="2" w16cid:durableId="1903056831">
    <w:abstractNumId w:val="0"/>
  </w:num>
  <w:num w:numId="3" w16cid:durableId="1954090013">
    <w:abstractNumId w:val="2"/>
  </w:num>
  <w:num w:numId="4" w16cid:durableId="1348874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76"/>
    <w:rsid w:val="00152E76"/>
    <w:rsid w:val="00BD131C"/>
    <w:rsid w:val="00E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ED30F"/>
  <w15:chartTrackingRefBased/>
  <w15:docId w15:val="{FA2ABECF-7133-EC44-8B38-BF2387DA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1C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PoinDaftar">
    <w:name w:val="List Bullet"/>
    <w:basedOn w:val="Normal"/>
    <w:uiPriority w:val="9"/>
    <w:qFormat/>
    <w:pPr>
      <w:numPr>
        <w:numId w:val="3"/>
      </w:numPr>
    </w:pPr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omorDafta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KAR"/>
    <w:uiPriority w:val="99"/>
    <w:unhideWhenUsed/>
    <w:qFormat/>
    <w:pPr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</w:style>
  <w:style w:type="paragraph" w:styleId="Footer">
    <w:name w:val="footer"/>
    <w:basedOn w:val="Normal"/>
    <w:link w:val="FooterKAR"/>
    <w:uiPriority w:val="99"/>
    <w:unhideWhenUsed/>
    <w:qFormat/>
    <w:pPr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styleId="Judul">
    <w:name w:val="Title"/>
    <w:basedOn w:val="Normal"/>
    <w:link w:val="JudulK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JudulKAR">
    <w:name w:val="Judul KAR"/>
    <w:basedOn w:val="FontParagrafDefault"/>
    <w:link w:val="Judu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judul">
    <w:name w:val="Subtitle"/>
    <w:basedOn w:val="Normal"/>
    <w:link w:val="SubjudulK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judulKAR">
    <w:name w:val="Subjudul KAR"/>
    <w:basedOn w:val="FontParagrafDefault"/>
    <w:link w:val="Subjudul"/>
    <w:uiPriority w:val="11"/>
    <w:semiHidden/>
    <w:rPr>
      <w:rFonts w:eastAsiaTheme="minorEastAsia"/>
      <w:caps/>
      <w:sz w:val="40"/>
    </w:rPr>
  </w:style>
  <w:style w:type="character" w:styleId="ReferensiyangSering">
    <w:name w:val="Intense Reference"/>
    <w:basedOn w:val="FontParagrafDefaul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JudulBuku">
    <w:name w:val="Book Title"/>
    <w:basedOn w:val="FontParagrafDefaul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Judul2KAR">
    <w:name w:val="Judul 2 KAR"/>
    <w:basedOn w:val="FontParagrafDefault"/>
    <w:link w:val="Judul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Judul5KAR">
    <w:name w:val="Judul 5 KAR"/>
    <w:basedOn w:val="FontParagrafDefault"/>
    <w:link w:val="Judul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Judul6KAR">
    <w:name w:val="Judul 6 KAR"/>
    <w:basedOn w:val="FontParagrafDefault"/>
    <w:link w:val="Judul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Judul7KAR">
    <w:name w:val="Judul 7 KAR"/>
    <w:basedOn w:val="FontParagrafDefault"/>
    <w:link w:val="Judul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Judul8KAR">
    <w:name w:val="Judul 8 KAR"/>
    <w:basedOn w:val="FontParagrafDefault"/>
    <w:link w:val="Judul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PenekananHalus">
    <w:name w:val="Subtle Emphasis"/>
    <w:basedOn w:val="FontParagrafDefault"/>
    <w:uiPriority w:val="19"/>
    <w:semiHidden/>
    <w:unhideWhenUsed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semiHidden/>
    <w:unhideWhenUsed/>
    <w:qFormat/>
    <w:rPr>
      <w:b/>
      <w:iCs/>
      <w:color w:val="262626" w:themeColor="text1" w:themeTint="D9"/>
    </w:rPr>
  </w:style>
  <w:style w:type="character" w:styleId="PenekananKeras">
    <w:name w:val="Intense Emphasis"/>
    <w:basedOn w:val="FontParagrafDefaul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Kuat">
    <w:name w:val="Strong"/>
    <w:basedOn w:val="FontParagrafDefault"/>
    <w:uiPriority w:val="22"/>
    <w:semiHidden/>
    <w:unhideWhenUsed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KutipanKAR">
    <w:name w:val="Kutipan KAR"/>
    <w:basedOn w:val="FontParagrafDefault"/>
    <w:link w:val="Kutipan"/>
    <w:uiPriority w:val="29"/>
    <w:semiHidden/>
    <w:rPr>
      <w:i/>
      <w:iCs/>
      <w:sz w:val="36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Pr>
      <w:b/>
      <w:i/>
      <w:iCs/>
      <w:sz w:val="36"/>
    </w:rPr>
  </w:style>
  <w:style w:type="character" w:styleId="ReferensiRumit">
    <w:name w:val="Subtle Reference"/>
    <w:basedOn w:val="FontParagrafDefaul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Keteranga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JudulTOC">
    <w:name w:val="TOC Heading"/>
    <w:basedOn w:val="Judul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ParagrafDefault"/>
    <w:uiPriority w:val="99"/>
    <w:unhideWhenUsed/>
    <w:rPr>
      <w:color w:val="731C3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52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ya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://www.gaya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://go.microsoft.com/fwlink/?LinkID=523891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DD725FA-DF18-524A-9194-A24C954A0514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D4FBD3A630B44893BF222AFF223CFE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E7A69E2-9D41-A14D-8B00-374D3C96C9EF}"/>
      </w:docPartPr>
      <w:docPartBody>
        <w:p w:rsidR="00DB67FA" w:rsidRDefault="00DB67FA">
          <w:pPr>
            <w:pStyle w:val="PoinDaftar"/>
          </w:pPr>
          <w:r>
            <w:t>To take notes, just tap here and start typing.</w:t>
          </w:r>
        </w:p>
        <w:p w:rsidR="00000000" w:rsidRDefault="00DB67FA">
          <w:pPr>
            <w:pStyle w:val="8BD4FBD3A630B44893BF222AFF223CFE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PoinDaftar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012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E973FA86D92E284FAD25926D0EE1A9D5">
    <w:name w:val="E973FA86D92E284FAD25926D0EE1A9D5"/>
  </w:style>
  <w:style w:type="paragraph" w:styleId="PoinDaftar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8BD4FBD3A630B44893BF222AFF223CFE">
    <w:name w:val="8BD4FBD3A630B44893BF222AFF223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{0DD725FA-DF18-524A-9194-A24C954A0514}tf50002051.dotx</Template>
  <TotalTime>0</TotalTime>
  <Pages>1</Pages>
  <Words>4640</Words>
  <Characters>26451</Characters>
  <Application>Microsoft Office Word</Application>
  <DocSecurity>0</DocSecurity>
  <Lines>220</Lines>
  <Paragraphs>62</Paragraphs>
  <ScaleCrop>false</ScaleCrop>
  <Company/>
  <LinksUpToDate>false</LinksUpToDate>
  <CharactersWithSpaces>31029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reniyamibunul@gmail.com</dc:creator>
  <cp:keywords/>
  <dc:description/>
  <cp:lastModifiedBy>reniyamibunul@gmail.com</cp:lastModifiedBy>
  <cp:revision>2</cp:revision>
  <dcterms:created xsi:type="dcterms:W3CDTF">2023-02-16T06:58:00Z</dcterms:created>
  <dcterms:modified xsi:type="dcterms:W3CDTF">2023-02-16T06:58:00Z</dcterms:modified>
</cp:coreProperties>
</file>